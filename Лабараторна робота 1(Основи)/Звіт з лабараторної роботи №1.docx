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C18" w:rsidRDefault="0089124D" w:rsidP="00DF365B">
      <w:pPr>
        <w:pStyle w:val="a9"/>
        <w:spacing w:before="120" w:after="120" w:line="360" w:lineRule="auto"/>
        <w:jc w:val="both"/>
        <w:rPr>
          <w:sz w:val="28"/>
          <w:szCs w:val="28"/>
        </w:rPr>
      </w:pPr>
      <w:r>
        <w:rPr>
          <w:b/>
          <w:color w:val="000000"/>
          <w:sz w:val="28"/>
          <w:szCs w:val="28"/>
          <w:lang w:val="uk-UA"/>
        </w:rPr>
        <w:t>Мета:</w:t>
      </w:r>
      <w:r w:rsidR="00B10517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7E3718">
        <w:rPr>
          <w:sz w:val="28"/>
          <w:szCs w:val="28"/>
        </w:rPr>
        <w:t>в</w:t>
      </w:r>
      <w:r w:rsidR="00BC0C18" w:rsidRPr="00BC0C18">
        <w:rPr>
          <w:sz w:val="28"/>
          <w:szCs w:val="28"/>
        </w:rPr>
        <w:t>ивчити</w:t>
      </w:r>
      <w:proofErr w:type="spellEnd"/>
      <w:r w:rsidR="00BC0C18" w:rsidRPr="00BC0C18">
        <w:rPr>
          <w:sz w:val="28"/>
          <w:szCs w:val="28"/>
        </w:rPr>
        <w:t xml:space="preserve"> </w:t>
      </w:r>
      <w:proofErr w:type="spellStart"/>
      <w:r w:rsidR="00BC0C18" w:rsidRPr="00BC0C18">
        <w:rPr>
          <w:sz w:val="28"/>
          <w:szCs w:val="28"/>
        </w:rPr>
        <w:t>особливості</w:t>
      </w:r>
      <w:proofErr w:type="spellEnd"/>
      <w:r w:rsidR="00BC0C18" w:rsidRPr="00BC0C18">
        <w:rPr>
          <w:sz w:val="28"/>
          <w:szCs w:val="28"/>
        </w:rPr>
        <w:t xml:space="preserve"> </w:t>
      </w:r>
      <w:proofErr w:type="spellStart"/>
      <w:r w:rsidR="00BC0C18" w:rsidRPr="00BC0C18">
        <w:rPr>
          <w:sz w:val="28"/>
          <w:szCs w:val="28"/>
        </w:rPr>
        <w:t>обробки</w:t>
      </w:r>
      <w:proofErr w:type="spellEnd"/>
      <w:r w:rsidR="00BC0C18" w:rsidRPr="00BC0C18">
        <w:rPr>
          <w:sz w:val="28"/>
          <w:szCs w:val="28"/>
        </w:rPr>
        <w:t xml:space="preserve"> </w:t>
      </w:r>
      <w:proofErr w:type="spellStart"/>
      <w:r w:rsidR="00BC0C18" w:rsidRPr="00BC0C18">
        <w:rPr>
          <w:sz w:val="28"/>
          <w:szCs w:val="28"/>
        </w:rPr>
        <w:t>розгалужень</w:t>
      </w:r>
      <w:proofErr w:type="spellEnd"/>
      <w:r w:rsidR="00BC0C18" w:rsidRPr="00BC0C18">
        <w:rPr>
          <w:sz w:val="28"/>
          <w:szCs w:val="28"/>
        </w:rPr>
        <w:t xml:space="preserve">, </w:t>
      </w:r>
      <w:proofErr w:type="spellStart"/>
      <w:r w:rsidR="00BC0C18" w:rsidRPr="00BC0C18">
        <w:rPr>
          <w:sz w:val="28"/>
          <w:szCs w:val="28"/>
        </w:rPr>
        <w:t>циклів</w:t>
      </w:r>
      <w:proofErr w:type="spellEnd"/>
      <w:r w:rsidR="00BC0C18" w:rsidRPr="00BC0C18">
        <w:rPr>
          <w:sz w:val="28"/>
          <w:szCs w:val="28"/>
        </w:rPr>
        <w:t xml:space="preserve"> та </w:t>
      </w:r>
      <w:proofErr w:type="spellStart"/>
      <w:r w:rsidR="00BC0C18" w:rsidRPr="00BC0C18">
        <w:rPr>
          <w:sz w:val="28"/>
          <w:szCs w:val="28"/>
        </w:rPr>
        <w:t>масивів</w:t>
      </w:r>
      <w:proofErr w:type="spellEnd"/>
      <w:r w:rsidR="00BC0C18" w:rsidRPr="00BC0C18">
        <w:rPr>
          <w:sz w:val="28"/>
          <w:szCs w:val="28"/>
        </w:rPr>
        <w:t xml:space="preserve"> </w:t>
      </w:r>
      <w:proofErr w:type="spellStart"/>
      <w:r w:rsidR="00BC0C18" w:rsidRPr="00BC0C18">
        <w:rPr>
          <w:sz w:val="28"/>
          <w:szCs w:val="28"/>
        </w:rPr>
        <w:t>засобами</w:t>
      </w:r>
      <w:proofErr w:type="spellEnd"/>
      <w:r w:rsidR="00BC0C18" w:rsidRPr="00BC0C18">
        <w:rPr>
          <w:sz w:val="28"/>
          <w:szCs w:val="28"/>
        </w:rPr>
        <w:t xml:space="preserve"> ООП.</w:t>
      </w:r>
      <w:bookmarkStart w:id="0" w:name="_GoBack"/>
      <w:bookmarkEnd w:id="0"/>
    </w:p>
    <w:p w:rsidR="000C2C64" w:rsidRDefault="0089124D" w:rsidP="00DF365B">
      <w:pPr>
        <w:pStyle w:val="a9"/>
        <w:spacing w:before="120" w:after="120" w:line="360" w:lineRule="auto"/>
        <w:jc w:val="both"/>
        <w:rPr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Обладнання:</w:t>
      </w:r>
      <w:r>
        <w:rPr>
          <w:color w:val="000000"/>
          <w:sz w:val="28"/>
          <w:szCs w:val="28"/>
          <w:lang w:val="uk-UA"/>
        </w:rPr>
        <w:t xml:space="preserve"> ПК, програмне забезпечення</w:t>
      </w:r>
      <w:r w:rsidR="00B10517">
        <w:rPr>
          <w:color w:val="000000"/>
          <w:sz w:val="28"/>
          <w:szCs w:val="27"/>
          <w:lang w:val="uk-UA"/>
        </w:rPr>
        <w:t xml:space="preserve"> </w:t>
      </w:r>
      <w:proofErr w:type="spellStart"/>
      <w:r w:rsidR="00BC0C18">
        <w:rPr>
          <w:color w:val="000000"/>
          <w:sz w:val="28"/>
          <w:szCs w:val="27"/>
          <w:lang w:val="en-US"/>
        </w:rPr>
        <w:t>Intellij</w:t>
      </w:r>
      <w:proofErr w:type="spellEnd"/>
      <w:r w:rsidR="00BC0C18" w:rsidRPr="00BC0C18">
        <w:rPr>
          <w:color w:val="000000"/>
          <w:sz w:val="28"/>
          <w:szCs w:val="27"/>
        </w:rPr>
        <w:t xml:space="preserve"> </w:t>
      </w:r>
      <w:r w:rsidR="00BC0C18">
        <w:rPr>
          <w:color w:val="000000"/>
          <w:sz w:val="28"/>
          <w:szCs w:val="27"/>
          <w:lang w:val="en-US"/>
        </w:rPr>
        <w:t>IDEA</w:t>
      </w:r>
      <w:r w:rsidR="00F26C3D">
        <w:rPr>
          <w:color w:val="000000"/>
          <w:sz w:val="28"/>
          <w:szCs w:val="28"/>
          <w:lang w:val="uk-UA"/>
        </w:rPr>
        <w:t xml:space="preserve">, </w:t>
      </w:r>
      <w:r>
        <w:rPr>
          <w:color w:val="000000"/>
          <w:sz w:val="28"/>
          <w:szCs w:val="28"/>
          <w:lang w:val="uk-UA"/>
        </w:rPr>
        <w:t>методичні вказівки та завдання до лабораторної роботи.</w:t>
      </w:r>
    </w:p>
    <w:p w:rsidR="00F344B5" w:rsidRPr="00DF365B" w:rsidRDefault="00F344B5" w:rsidP="00DF365B">
      <w:pPr>
        <w:spacing w:before="120" w:after="120" w:line="360" w:lineRule="auto"/>
        <w:ind w:left="1"/>
        <w:jc w:val="center"/>
        <w:rPr>
          <w:b/>
          <w:sz w:val="28"/>
          <w:szCs w:val="28"/>
          <w:lang w:val="uk-UA"/>
        </w:rPr>
      </w:pPr>
      <w:r w:rsidRPr="00DF365B">
        <w:rPr>
          <w:b/>
          <w:sz w:val="28"/>
          <w:szCs w:val="28"/>
          <w:lang w:val="uk-UA"/>
        </w:rPr>
        <w:t>Завдання</w:t>
      </w:r>
      <w:r w:rsidR="00F75705" w:rsidRPr="00DF365B">
        <w:rPr>
          <w:b/>
          <w:sz w:val="28"/>
          <w:szCs w:val="28"/>
          <w:lang w:val="uk-UA"/>
        </w:rPr>
        <w:t>.</w:t>
      </w:r>
    </w:p>
    <w:p w:rsidR="00DF365B" w:rsidRPr="00DF365B" w:rsidRDefault="00DF365B" w:rsidP="00DF365B">
      <w:pPr>
        <w:pStyle w:val="Default"/>
        <w:numPr>
          <w:ilvl w:val="0"/>
          <w:numId w:val="17"/>
        </w:numPr>
        <w:spacing w:before="120" w:after="120" w:line="360" w:lineRule="auto"/>
        <w:rPr>
          <w:sz w:val="28"/>
          <w:szCs w:val="28"/>
        </w:rPr>
      </w:pPr>
      <w:r w:rsidRPr="00DF365B">
        <w:rPr>
          <w:sz w:val="28"/>
          <w:szCs w:val="28"/>
        </w:rPr>
        <w:t xml:space="preserve">Написати програму, яка в залежності від порядкового номера місяця (1,2,...12) виводить на екран його назву (січень,...грудень). </w:t>
      </w:r>
    </w:p>
    <w:p w:rsidR="00DF365B" w:rsidRPr="00DF365B" w:rsidRDefault="00DF365B" w:rsidP="00DF365B">
      <w:pPr>
        <w:pStyle w:val="af0"/>
        <w:numPr>
          <w:ilvl w:val="0"/>
          <w:numId w:val="17"/>
        </w:numPr>
        <w:spacing w:before="120" w:after="120" w:line="360" w:lineRule="auto"/>
        <w:rPr>
          <w:bCs/>
          <w:sz w:val="28"/>
          <w:szCs w:val="28"/>
        </w:rPr>
      </w:pPr>
      <w:r w:rsidRPr="00DF365B">
        <w:rPr>
          <w:bCs/>
          <w:noProof/>
          <w:sz w:val="28"/>
          <w:szCs w:val="28"/>
        </w:rPr>
        <w:drawing>
          <wp:inline distT="0" distB="0" distL="0" distR="0">
            <wp:extent cx="2461260" cy="34290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65B" w:rsidRPr="00DF365B" w:rsidRDefault="00DF365B" w:rsidP="00DF365B">
      <w:pPr>
        <w:pStyle w:val="Default"/>
        <w:numPr>
          <w:ilvl w:val="0"/>
          <w:numId w:val="17"/>
        </w:numPr>
        <w:spacing w:before="120" w:after="120" w:line="360" w:lineRule="auto"/>
        <w:rPr>
          <w:sz w:val="28"/>
          <w:szCs w:val="28"/>
        </w:rPr>
      </w:pPr>
      <w:r w:rsidRPr="00DF365B">
        <w:rPr>
          <w:sz w:val="28"/>
          <w:szCs w:val="28"/>
        </w:rPr>
        <w:t xml:space="preserve">Визначити </w:t>
      </w:r>
      <w:r>
        <w:rPr>
          <w:sz w:val="28"/>
          <w:szCs w:val="28"/>
          <w:lang w:val="en-US"/>
        </w:rPr>
        <w:t>:</w:t>
      </w:r>
    </w:p>
    <w:p w:rsidR="00DF365B" w:rsidRPr="00DF365B" w:rsidRDefault="00DF365B" w:rsidP="00DF365B">
      <w:pPr>
        <w:pStyle w:val="Default"/>
        <w:spacing w:before="120" w:after="120" w:line="360" w:lineRule="auto"/>
        <w:ind w:left="360"/>
        <w:rPr>
          <w:sz w:val="28"/>
          <w:szCs w:val="28"/>
        </w:rPr>
      </w:pPr>
      <w:r w:rsidRPr="00DF365B">
        <w:rPr>
          <w:sz w:val="28"/>
          <w:szCs w:val="28"/>
        </w:rPr>
        <w:t xml:space="preserve">1) суму від’ємних елементів масиву; </w:t>
      </w:r>
    </w:p>
    <w:p w:rsidR="00DF365B" w:rsidRPr="00DF365B" w:rsidRDefault="00DF365B" w:rsidP="00DF365B">
      <w:pPr>
        <w:pStyle w:val="Default"/>
        <w:spacing w:before="120" w:after="120" w:line="360" w:lineRule="auto"/>
        <w:ind w:left="360"/>
        <w:rPr>
          <w:sz w:val="28"/>
          <w:szCs w:val="28"/>
        </w:rPr>
      </w:pPr>
      <w:r w:rsidRPr="00DF365B">
        <w:rPr>
          <w:sz w:val="28"/>
          <w:szCs w:val="28"/>
        </w:rPr>
        <w:t xml:space="preserve">2) добуток елементів масиву, розташованих між максимальним і мінімальним елементами. </w:t>
      </w:r>
    </w:p>
    <w:p w:rsidR="00DF365B" w:rsidRPr="00DF365B" w:rsidRDefault="00DF365B" w:rsidP="00DF365B">
      <w:pPr>
        <w:spacing w:before="120" w:after="120" w:line="360" w:lineRule="auto"/>
        <w:rPr>
          <w:sz w:val="28"/>
          <w:szCs w:val="28"/>
        </w:rPr>
      </w:pPr>
      <w:r w:rsidRPr="00DF365B">
        <w:rPr>
          <w:bCs/>
          <w:sz w:val="28"/>
          <w:szCs w:val="28"/>
          <w:lang w:val="uk-UA"/>
        </w:rPr>
        <w:t>5)</w:t>
      </w:r>
      <w:r w:rsidRPr="00DF365B">
        <w:rPr>
          <w:bCs/>
          <w:sz w:val="28"/>
          <w:szCs w:val="28"/>
        </w:rPr>
        <w:t xml:space="preserve"> </w:t>
      </w:r>
      <w:r w:rsidRPr="00DF365B">
        <w:rPr>
          <w:sz w:val="28"/>
          <w:szCs w:val="28"/>
        </w:rPr>
        <w:t xml:space="preserve">Дано </w:t>
      </w:r>
      <w:proofErr w:type="spellStart"/>
      <w:r w:rsidRPr="00DF365B">
        <w:rPr>
          <w:sz w:val="28"/>
          <w:szCs w:val="28"/>
        </w:rPr>
        <w:t>цілочислову</w:t>
      </w:r>
      <w:proofErr w:type="spellEnd"/>
      <w:r w:rsidRPr="00DF365B">
        <w:rPr>
          <w:sz w:val="28"/>
          <w:szCs w:val="28"/>
        </w:rPr>
        <w:t xml:space="preserve"> </w:t>
      </w:r>
      <w:proofErr w:type="spellStart"/>
      <w:r w:rsidRPr="00DF365B">
        <w:rPr>
          <w:sz w:val="28"/>
          <w:szCs w:val="28"/>
        </w:rPr>
        <w:t>матрицю</w:t>
      </w:r>
      <w:proofErr w:type="spellEnd"/>
      <w:r w:rsidRPr="00DF365B">
        <w:rPr>
          <w:sz w:val="28"/>
          <w:szCs w:val="28"/>
        </w:rPr>
        <w:t xml:space="preserve"> </w:t>
      </w:r>
      <w:r w:rsidRPr="00DF365B">
        <w:rPr>
          <w:i/>
          <w:iCs/>
          <w:sz w:val="28"/>
          <w:szCs w:val="28"/>
        </w:rPr>
        <w:t xml:space="preserve">А </w:t>
      </w:r>
      <w:proofErr w:type="spellStart"/>
      <w:r w:rsidRPr="00DF365B">
        <w:rPr>
          <w:sz w:val="28"/>
          <w:szCs w:val="28"/>
        </w:rPr>
        <w:t>розмірності</w:t>
      </w:r>
      <w:proofErr w:type="spellEnd"/>
      <w:r w:rsidRPr="00DF365B">
        <w:rPr>
          <w:sz w:val="28"/>
          <w:szCs w:val="28"/>
        </w:rPr>
        <w:t xml:space="preserve"> </w:t>
      </w:r>
      <w:proofErr w:type="spellStart"/>
      <w:r w:rsidRPr="00DF365B">
        <w:rPr>
          <w:i/>
          <w:iCs/>
          <w:sz w:val="28"/>
          <w:szCs w:val="28"/>
        </w:rPr>
        <w:t>n</w:t>
      </w:r>
      <w:r w:rsidRPr="00DF365B">
        <w:rPr>
          <w:sz w:val="28"/>
          <w:szCs w:val="28"/>
        </w:rPr>
        <w:t>x</w:t>
      </w:r>
      <w:r w:rsidRPr="00DF365B">
        <w:rPr>
          <w:i/>
          <w:iCs/>
          <w:sz w:val="28"/>
          <w:szCs w:val="28"/>
        </w:rPr>
        <w:t>m</w:t>
      </w:r>
      <w:proofErr w:type="spellEnd"/>
      <w:r w:rsidRPr="00DF365B">
        <w:rPr>
          <w:i/>
          <w:iCs/>
          <w:sz w:val="28"/>
          <w:szCs w:val="28"/>
        </w:rPr>
        <w:t xml:space="preserve">. </w:t>
      </w:r>
      <w:proofErr w:type="spellStart"/>
      <w:r w:rsidRPr="00DF365B">
        <w:rPr>
          <w:sz w:val="28"/>
          <w:szCs w:val="28"/>
        </w:rPr>
        <w:t>Вивести</w:t>
      </w:r>
      <w:proofErr w:type="spellEnd"/>
      <w:r w:rsidRPr="00DF365B">
        <w:rPr>
          <w:sz w:val="28"/>
          <w:szCs w:val="28"/>
        </w:rPr>
        <w:t xml:space="preserve"> </w:t>
      </w:r>
      <w:proofErr w:type="spellStart"/>
      <w:r w:rsidRPr="00DF365B">
        <w:rPr>
          <w:sz w:val="28"/>
          <w:szCs w:val="28"/>
        </w:rPr>
        <w:t>одновимірний</w:t>
      </w:r>
      <w:proofErr w:type="spellEnd"/>
      <w:r w:rsidRPr="00DF365B">
        <w:rPr>
          <w:sz w:val="28"/>
          <w:szCs w:val="28"/>
        </w:rPr>
        <w:t xml:space="preserve"> </w:t>
      </w:r>
      <w:proofErr w:type="spellStart"/>
      <w:r w:rsidRPr="00DF365B">
        <w:rPr>
          <w:sz w:val="28"/>
          <w:szCs w:val="28"/>
        </w:rPr>
        <w:t>масив</w:t>
      </w:r>
      <w:proofErr w:type="spellEnd"/>
      <w:r w:rsidRPr="00DF365B">
        <w:rPr>
          <w:sz w:val="28"/>
          <w:szCs w:val="28"/>
        </w:rPr>
        <w:t xml:space="preserve"> </w:t>
      </w:r>
      <w:proofErr w:type="spellStart"/>
      <w:r w:rsidRPr="00DF365B">
        <w:rPr>
          <w:i/>
          <w:iCs/>
          <w:sz w:val="28"/>
          <w:szCs w:val="28"/>
        </w:rPr>
        <w:t>b</w:t>
      </w:r>
      <w:proofErr w:type="spellEnd"/>
      <w:r w:rsidRPr="00DF365B">
        <w:rPr>
          <w:sz w:val="28"/>
          <w:szCs w:val="28"/>
        </w:rPr>
        <w:t xml:space="preserve">, в </w:t>
      </w:r>
      <w:proofErr w:type="spellStart"/>
      <w:r w:rsidRPr="00DF365B">
        <w:rPr>
          <w:sz w:val="28"/>
          <w:szCs w:val="28"/>
        </w:rPr>
        <w:t>якому</w:t>
      </w:r>
      <w:proofErr w:type="spellEnd"/>
      <w:r w:rsidRPr="00DF365B">
        <w:rPr>
          <w:sz w:val="28"/>
          <w:szCs w:val="28"/>
        </w:rPr>
        <w:t xml:space="preserve"> </w:t>
      </w:r>
      <w:proofErr w:type="spellStart"/>
      <w:r w:rsidRPr="00DF365B">
        <w:rPr>
          <w:sz w:val="28"/>
          <w:szCs w:val="28"/>
        </w:rPr>
        <w:t>кожен</w:t>
      </w:r>
      <w:proofErr w:type="spellEnd"/>
      <w:r w:rsidRPr="00DF365B">
        <w:rPr>
          <w:sz w:val="28"/>
          <w:szCs w:val="28"/>
        </w:rPr>
        <w:t xml:space="preserve"> </w:t>
      </w:r>
      <w:proofErr w:type="spellStart"/>
      <w:r w:rsidRPr="00DF365B">
        <w:rPr>
          <w:sz w:val="28"/>
          <w:szCs w:val="28"/>
        </w:rPr>
        <w:t>елемент</w:t>
      </w:r>
      <w:proofErr w:type="spellEnd"/>
      <w:r w:rsidRPr="00DF365B">
        <w:rPr>
          <w:sz w:val="28"/>
          <w:szCs w:val="28"/>
        </w:rPr>
        <w:t xml:space="preserve"> </w:t>
      </w:r>
      <w:proofErr w:type="spellStart"/>
      <w:r w:rsidRPr="00DF365B">
        <w:rPr>
          <w:sz w:val="28"/>
          <w:szCs w:val="28"/>
        </w:rPr>
        <w:t>є</w:t>
      </w:r>
      <w:proofErr w:type="spellEnd"/>
      <w:r w:rsidRPr="00DF365B">
        <w:rPr>
          <w:sz w:val="28"/>
          <w:szCs w:val="28"/>
        </w:rPr>
        <w:t xml:space="preserve"> </w:t>
      </w:r>
      <w:proofErr w:type="spellStart"/>
      <w:r w:rsidRPr="00DF365B">
        <w:rPr>
          <w:sz w:val="28"/>
          <w:szCs w:val="28"/>
        </w:rPr>
        <w:t>добутком</w:t>
      </w:r>
      <w:proofErr w:type="spellEnd"/>
      <w:r w:rsidRPr="00DF365B">
        <w:rPr>
          <w:sz w:val="28"/>
          <w:szCs w:val="28"/>
        </w:rPr>
        <w:t xml:space="preserve"> </w:t>
      </w:r>
      <w:proofErr w:type="spellStart"/>
      <w:r w:rsidRPr="00DF365B">
        <w:rPr>
          <w:sz w:val="28"/>
          <w:szCs w:val="28"/>
        </w:rPr>
        <w:t>елементів</w:t>
      </w:r>
      <w:proofErr w:type="spellEnd"/>
      <w:r w:rsidRPr="00DF365B">
        <w:rPr>
          <w:sz w:val="28"/>
          <w:szCs w:val="28"/>
        </w:rPr>
        <w:t xml:space="preserve"> </w:t>
      </w:r>
      <w:proofErr w:type="spellStart"/>
      <w:r w:rsidRPr="00DF365B">
        <w:rPr>
          <w:sz w:val="28"/>
          <w:szCs w:val="28"/>
        </w:rPr>
        <w:t>стовпців</w:t>
      </w:r>
      <w:proofErr w:type="spellEnd"/>
      <w:r w:rsidRPr="00DF365B">
        <w:rPr>
          <w:sz w:val="28"/>
          <w:szCs w:val="28"/>
        </w:rPr>
        <w:t xml:space="preserve">, в </w:t>
      </w:r>
      <w:proofErr w:type="spellStart"/>
      <w:r w:rsidRPr="00DF365B">
        <w:rPr>
          <w:sz w:val="28"/>
          <w:szCs w:val="28"/>
        </w:rPr>
        <w:t>яких</w:t>
      </w:r>
      <w:proofErr w:type="spellEnd"/>
      <w:r w:rsidRPr="00DF365B">
        <w:rPr>
          <w:sz w:val="28"/>
          <w:szCs w:val="28"/>
        </w:rPr>
        <w:t xml:space="preserve"> </w:t>
      </w:r>
      <w:proofErr w:type="spellStart"/>
      <w:r w:rsidRPr="00DF365B">
        <w:rPr>
          <w:sz w:val="28"/>
          <w:szCs w:val="28"/>
        </w:rPr>
        <w:t>знаходяться</w:t>
      </w:r>
      <w:proofErr w:type="spellEnd"/>
      <w:r w:rsidRPr="00DF365B">
        <w:rPr>
          <w:sz w:val="28"/>
          <w:szCs w:val="28"/>
        </w:rPr>
        <w:t xml:space="preserve"> </w:t>
      </w:r>
      <w:proofErr w:type="spellStart"/>
      <w:r w:rsidRPr="00DF365B">
        <w:rPr>
          <w:sz w:val="28"/>
          <w:szCs w:val="28"/>
        </w:rPr>
        <w:t>максимальний</w:t>
      </w:r>
      <w:proofErr w:type="spellEnd"/>
      <w:r w:rsidRPr="00DF365B">
        <w:rPr>
          <w:sz w:val="28"/>
          <w:szCs w:val="28"/>
        </w:rPr>
        <w:t xml:space="preserve"> та </w:t>
      </w:r>
      <w:proofErr w:type="spellStart"/>
      <w:r w:rsidRPr="00DF365B">
        <w:rPr>
          <w:sz w:val="28"/>
          <w:szCs w:val="28"/>
        </w:rPr>
        <w:t>мінімальний</w:t>
      </w:r>
      <w:proofErr w:type="spellEnd"/>
      <w:r w:rsidRPr="00DF365B">
        <w:rPr>
          <w:sz w:val="28"/>
          <w:szCs w:val="28"/>
        </w:rPr>
        <w:t xml:space="preserve"> </w:t>
      </w:r>
      <w:proofErr w:type="spellStart"/>
      <w:r w:rsidRPr="00DF365B">
        <w:rPr>
          <w:sz w:val="28"/>
          <w:szCs w:val="28"/>
        </w:rPr>
        <w:t>елементи</w:t>
      </w:r>
      <w:proofErr w:type="spellEnd"/>
      <w:r w:rsidRPr="00DF365B">
        <w:rPr>
          <w:sz w:val="28"/>
          <w:szCs w:val="28"/>
        </w:rPr>
        <w:t xml:space="preserve"> </w:t>
      </w:r>
      <w:proofErr w:type="spellStart"/>
      <w:r w:rsidRPr="00DF365B">
        <w:rPr>
          <w:sz w:val="28"/>
          <w:szCs w:val="28"/>
        </w:rPr>
        <w:t>відповідного</w:t>
      </w:r>
      <w:proofErr w:type="spellEnd"/>
      <w:r w:rsidRPr="00DF365B">
        <w:rPr>
          <w:sz w:val="28"/>
          <w:szCs w:val="28"/>
        </w:rPr>
        <w:t xml:space="preserve"> рядка. </w:t>
      </w:r>
    </w:p>
    <w:p w:rsidR="0032141E" w:rsidRPr="00DF365B" w:rsidRDefault="00DF365B" w:rsidP="00DF365B">
      <w:pPr>
        <w:spacing w:before="120" w:after="120" w:line="360" w:lineRule="auto"/>
        <w:rPr>
          <w:bCs/>
          <w:sz w:val="28"/>
          <w:szCs w:val="28"/>
        </w:rPr>
        <w:sectPr w:rsidR="0032141E" w:rsidRPr="00DF365B" w:rsidSect="000C2C64">
          <w:headerReference w:type="default" r:id="rId9"/>
          <w:pgSz w:w="11907" w:h="16840" w:code="9"/>
          <w:pgMar w:top="567" w:right="567" w:bottom="567" w:left="1701" w:header="284" w:footer="720" w:gutter="0"/>
          <w:cols w:space="720"/>
        </w:sectPr>
      </w:pPr>
      <w:r>
        <w:rPr>
          <w:b/>
          <w:sz w:val="28"/>
          <w:szCs w:val="28"/>
          <w:lang w:val="uk-UA"/>
        </w:rPr>
        <w:t xml:space="preserve">Код на </w:t>
      </w:r>
      <w:proofErr w:type="spellStart"/>
      <w:r w:rsidRPr="00DF365B">
        <w:rPr>
          <w:b/>
          <w:sz w:val="28"/>
          <w:szCs w:val="28"/>
          <w:lang w:val="en-US"/>
        </w:rPr>
        <w:t>GitHub</w:t>
      </w:r>
      <w:proofErr w:type="spellEnd"/>
      <w:r w:rsidRPr="00DF365B">
        <w:rPr>
          <w:b/>
          <w:sz w:val="28"/>
          <w:szCs w:val="28"/>
        </w:rPr>
        <w:t xml:space="preserve"> : </w:t>
      </w:r>
      <w:r w:rsidRPr="00DF365B">
        <w:rPr>
          <w:bCs/>
          <w:sz w:val="28"/>
          <w:szCs w:val="28"/>
        </w:rPr>
        <w:t xml:space="preserve"> </w:t>
      </w:r>
      <w:hyperlink r:id="rId10" w:history="1">
        <w:r w:rsidRPr="00DF365B">
          <w:rPr>
            <w:rStyle w:val="af2"/>
            <w:bCs/>
            <w:sz w:val="28"/>
            <w:szCs w:val="28"/>
            <w:lang w:val="en-US"/>
          </w:rPr>
          <w:t>https</w:t>
        </w:r>
        <w:r w:rsidRPr="00DF365B">
          <w:rPr>
            <w:rStyle w:val="af2"/>
            <w:bCs/>
            <w:sz w:val="28"/>
            <w:szCs w:val="28"/>
          </w:rPr>
          <w:t>://</w:t>
        </w:r>
        <w:proofErr w:type="spellStart"/>
        <w:r w:rsidRPr="00DF365B">
          <w:rPr>
            <w:rStyle w:val="af2"/>
            <w:bCs/>
            <w:sz w:val="28"/>
            <w:szCs w:val="28"/>
            <w:lang w:val="en-US"/>
          </w:rPr>
          <w:t>github</w:t>
        </w:r>
        <w:proofErr w:type="spellEnd"/>
        <w:r w:rsidRPr="00DF365B">
          <w:rPr>
            <w:rStyle w:val="af2"/>
            <w:bCs/>
            <w:sz w:val="28"/>
            <w:szCs w:val="28"/>
          </w:rPr>
          <w:t>.</w:t>
        </w:r>
        <w:r w:rsidRPr="00DF365B">
          <w:rPr>
            <w:rStyle w:val="af2"/>
            <w:bCs/>
            <w:sz w:val="28"/>
            <w:szCs w:val="28"/>
            <w:lang w:val="en-US"/>
          </w:rPr>
          <w:t>com</w:t>
        </w:r>
        <w:r w:rsidRPr="00DF365B">
          <w:rPr>
            <w:rStyle w:val="af2"/>
            <w:bCs/>
            <w:sz w:val="28"/>
            <w:szCs w:val="28"/>
          </w:rPr>
          <w:t>/</w:t>
        </w:r>
        <w:r w:rsidRPr="00DF365B">
          <w:rPr>
            <w:rStyle w:val="af2"/>
            <w:bCs/>
            <w:sz w:val="28"/>
            <w:szCs w:val="28"/>
            <w:lang w:val="en-US"/>
          </w:rPr>
          <w:t>pro</w:t>
        </w:r>
        <w:r w:rsidRPr="00DF365B">
          <w:rPr>
            <w:rStyle w:val="af2"/>
            <w:bCs/>
            <w:sz w:val="28"/>
            <w:szCs w:val="28"/>
          </w:rPr>
          <w:t>100</w:t>
        </w:r>
        <w:r w:rsidRPr="00DF365B">
          <w:rPr>
            <w:rStyle w:val="af2"/>
            <w:bCs/>
            <w:sz w:val="28"/>
            <w:szCs w:val="28"/>
            <w:lang w:val="en-US"/>
          </w:rPr>
          <w:t>user</w:t>
        </w:r>
        <w:r w:rsidRPr="00DF365B">
          <w:rPr>
            <w:rStyle w:val="af2"/>
            <w:bCs/>
            <w:sz w:val="28"/>
            <w:szCs w:val="28"/>
          </w:rPr>
          <w:t>15/</w:t>
        </w:r>
        <w:r w:rsidRPr="00DF365B">
          <w:rPr>
            <w:rStyle w:val="af2"/>
            <w:bCs/>
            <w:sz w:val="28"/>
            <w:szCs w:val="28"/>
            <w:lang w:val="en-US"/>
          </w:rPr>
          <w:t>Java</w:t>
        </w:r>
        <w:r w:rsidRPr="00DF365B">
          <w:rPr>
            <w:rStyle w:val="af2"/>
            <w:bCs/>
            <w:sz w:val="28"/>
            <w:szCs w:val="28"/>
          </w:rPr>
          <w:t>/</w:t>
        </w:r>
        <w:r w:rsidRPr="00DF365B">
          <w:rPr>
            <w:rStyle w:val="af2"/>
            <w:bCs/>
            <w:sz w:val="28"/>
            <w:szCs w:val="28"/>
            <w:lang w:val="en-US"/>
          </w:rPr>
          <w:t>tree</w:t>
        </w:r>
        <w:r w:rsidRPr="00DF365B">
          <w:rPr>
            <w:rStyle w:val="af2"/>
            <w:bCs/>
            <w:sz w:val="28"/>
            <w:szCs w:val="28"/>
          </w:rPr>
          <w:t>/</w:t>
        </w:r>
        <w:r w:rsidRPr="00DF365B">
          <w:rPr>
            <w:rStyle w:val="af2"/>
            <w:bCs/>
            <w:sz w:val="28"/>
            <w:szCs w:val="28"/>
            <w:lang w:val="en-US"/>
          </w:rPr>
          <w:t>master</w:t>
        </w:r>
        <w:r w:rsidRPr="00DF365B">
          <w:rPr>
            <w:rStyle w:val="af2"/>
            <w:bCs/>
            <w:sz w:val="28"/>
            <w:szCs w:val="28"/>
          </w:rPr>
          <w:t>/%</w:t>
        </w:r>
        <w:r w:rsidRPr="00DF365B">
          <w:rPr>
            <w:rStyle w:val="af2"/>
            <w:bCs/>
            <w:sz w:val="28"/>
            <w:szCs w:val="28"/>
            <w:lang w:val="en-US"/>
          </w:rPr>
          <w:t>D</w:t>
        </w:r>
        <w:r w:rsidRPr="00DF365B">
          <w:rPr>
            <w:rStyle w:val="af2"/>
            <w:bCs/>
            <w:sz w:val="28"/>
            <w:szCs w:val="28"/>
          </w:rPr>
          <w:t>0%9</w:t>
        </w:r>
        <w:r w:rsidRPr="00DF365B">
          <w:rPr>
            <w:rStyle w:val="af2"/>
            <w:bCs/>
            <w:sz w:val="28"/>
            <w:szCs w:val="28"/>
            <w:lang w:val="en-US"/>
          </w:rPr>
          <w:t>B</w:t>
        </w:r>
        <w:r w:rsidRPr="00DF365B">
          <w:rPr>
            <w:rStyle w:val="af2"/>
            <w:bCs/>
            <w:sz w:val="28"/>
            <w:szCs w:val="28"/>
          </w:rPr>
          <w:t>%</w:t>
        </w:r>
        <w:r w:rsidRPr="00DF365B">
          <w:rPr>
            <w:rStyle w:val="af2"/>
            <w:bCs/>
            <w:sz w:val="28"/>
            <w:szCs w:val="28"/>
            <w:lang w:val="en-US"/>
          </w:rPr>
          <w:t>D</w:t>
        </w:r>
        <w:r w:rsidRPr="00DF365B">
          <w:rPr>
            <w:rStyle w:val="af2"/>
            <w:bCs/>
            <w:sz w:val="28"/>
            <w:szCs w:val="28"/>
          </w:rPr>
          <w:t>0%</w:t>
        </w:r>
        <w:r w:rsidRPr="00DF365B">
          <w:rPr>
            <w:rStyle w:val="af2"/>
            <w:bCs/>
            <w:sz w:val="28"/>
            <w:szCs w:val="28"/>
            <w:lang w:val="en-US"/>
          </w:rPr>
          <w:t>B</w:t>
        </w:r>
        <w:r w:rsidRPr="00DF365B">
          <w:rPr>
            <w:rStyle w:val="af2"/>
            <w:bCs/>
            <w:sz w:val="28"/>
            <w:szCs w:val="28"/>
          </w:rPr>
          <w:t>0%</w:t>
        </w:r>
        <w:r w:rsidRPr="00DF365B">
          <w:rPr>
            <w:rStyle w:val="af2"/>
            <w:bCs/>
            <w:sz w:val="28"/>
            <w:szCs w:val="28"/>
            <w:lang w:val="en-US"/>
          </w:rPr>
          <w:t>D</w:t>
        </w:r>
        <w:r w:rsidRPr="00DF365B">
          <w:rPr>
            <w:rStyle w:val="af2"/>
            <w:bCs/>
            <w:sz w:val="28"/>
            <w:szCs w:val="28"/>
          </w:rPr>
          <w:t>0%</w:t>
        </w:r>
        <w:r w:rsidRPr="00DF365B">
          <w:rPr>
            <w:rStyle w:val="af2"/>
            <w:bCs/>
            <w:sz w:val="28"/>
            <w:szCs w:val="28"/>
            <w:lang w:val="en-US"/>
          </w:rPr>
          <w:t>B</w:t>
        </w:r>
        <w:r w:rsidRPr="00DF365B">
          <w:rPr>
            <w:rStyle w:val="af2"/>
            <w:bCs/>
            <w:sz w:val="28"/>
            <w:szCs w:val="28"/>
          </w:rPr>
          <w:t>1%</w:t>
        </w:r>
        <w:r w:rsidRPr="00DF365B">
          <w:rPr>
            <w:rStyle w:val="af2"/>
            <w:bCs/>
            <w:sz w:val="28"/>
            <w:szCs w:val="28"/>
            <w:lang w:val="en-US"/>
          </w:rPr>
          <w:t>D</w:t>
        </w:r>
        <w:r w:rsidRPr="00DF365B">
          <w:rPr>
            <w:rStyle w:val="af2"/>
            <w:bCs/>
            <w:sz w:val="28"/>
            <w:szCs w:val="28"/>
          </w:rPr>
          <w:t>0%</w:t>
        </w:r>
        <w:r w:rsidRPr="00DF365B">
          <w:rPr>
            <w:rStyle w:val="af2"/>
            <w:bCs/>
            <w:sz w:val="28"/>
            <w:szCs w:val="28"/>
            <w:lang w:val="en-US"/>
          </w:rPr>
          <w:t>B</w:t>
        </w:r>
        <w:r w:rsidRPr="00DF365B">
          <w:rPr>
            <w:rStyle w:val="af2"/>
            <w:bCs/>
            <w:sz w:val="28"/>
            <w:szCs w:val="28"/>
          </w:rPr>
          <w:t>0%</w:t>
        </w:r>
        <w:r w:rsidRPr="00DF365B">
          <w:rPr>
            <w:rStyle w:val="af2"/>
            <w:bCs/>
            <w:sz w:val="28"/>
            <w:szCs w:val="28"/>
            <w:lang w:val="en-US"/>
          </w:rPr>
          <w:t>D</w:t>
        </w:r>
        <w:r w:rsidRPr="00DF365B">
          <w:rPr>
            <w:rStyle w:val="af2"/>
            <w:bCs/>
            <w:sz w:val="28"/>
            <w:szCs w:val="28"/>
          </w:rPr>
          <w:t>1%80%</w:t>
        </w:r>
        <w:r w:rsidRPr="00DF365B">
          <w:rPr>
            <w:rStyle w:val="af2"/>
            <w:bCs/>
            <w:sz w:val="28"/>
            <w:szCs w:val="28"/>
            <w:lang w:val="en-US"/>
          </w:rPr>
          <w:t>D</w:t>
        </w:r>
        <w:r w:rsidRPr="00DF365B">
          <w:rPr>
            <w:rStyle w:val="af2"/>
            <w:bCs/>
            <w:sz w:val="28"/>
            <w:szCs w:val="28"/>
          </w:rPr>
          <w:t>0%</w:t>
        </w:r>
        <w:r w:rsidRPr="00DF365B">
          <w:rPr>
            <w:rStyle w:val="af2"/>
            <w:bCs/>
            <w:sz w:val="28"/>
            <w:szCs w:val="28"/>
            <w:lang w:val="en-US"/>
          </w:rPr>
          <w:t>B</w:t>
        </w:r>
        <w:r w:rsidRPr="00DF365B">
          <w:rPr>
            <w:rStyle w:val="af2"/>
            <w:bCs/>
            <w:sz w:val="28"/>
            <w:szCs w:val="28"/>
          </w:rPr>
          <w:t>0%</w:t>
        </w:r>
        <w:r w:rsidRPr="00DF365B">
          <w:rPr>
            <w:rStyle w:val="af2"/>
            <w:bCs/>
            <w:sz w:val="28"/>
            <w:szCs w:val="28"/>
            <w:lang w:val="en-US"/>
          </w:rPr>
          <w:t>D</w:t>
        </w:r>
        <w:r w:rsidRPr="00DF365B">
          <w:rPr>
            <w:rStyle w:val="af2"/>
            <w:bCs/>
            <w:sz w:val="28"/>
            <w:szCs w:val="28"/>
          </w:rPr>
          <w:t>1%82%</w:t>
        </w:r>
        <w:r w:rsidRPr="00DF365B">
          <w:rPr>
            <w:rStyle w:val="af2"/>
            <w:bCs/>
            <w:sz w:val="28"/>
            <w:szCs w:val="28"/>
            <w:lang w:val="en-US"/>
          </w:rPr>
          <w:t>D</w:t>
        </w:r>
        <w:r w:rsidRPr="00DF365B">
          <w:rPr>
            <w:rStyle w:val="af2"/>
            <w:bCs/>
            <w:sz w:val="28"/>
            <w:szCs w:val="28"/>
          </w:rPr>
          <w:t>0%</w:t>
        </w:r>
        <w:r w:rsidRPr="00DF365B">
          <w:rPr>
            <w:rStyle w:val="af2"/>
            <w:bCs/>
            <w:sz w:val="28"/>
            <w:szCs w:val="28"/>
            <w:lang w:val="en-US"/>
          </w:rPr>
          <w:t>BE</w:t>
        </w:r>
        <w:r w:rsidRPr="00DF365B">
          <w:rPr>
            <w:rStyle w:val="af2"/>
            <w:bCs/>
            <w:sz w:val="28"/>
            <w:szCs w:val="28"/>
          </w:rPr>
          <w:t>%</w:t>
        </w:r>
        <w:r w:rsidRPr="00DF365B">
          <w:rPr>
            <w:rStyle w:val="af2"/>
            <w:bCs/>
            <w:sz w:val="28"/>
            <w:szCs w:val="28"/>
            <w:lang w:val="en-US"/>
          </w:rPr>
          <w:t>D</w:t>
        </w:r>
        <w:r w:rsidRPr="00DF365B">
          <w:rPr>
            <w:rStyle w:val="af2"/>
            <w:bCs/>
            <w:sz w:val="28"/>
            <w:szCs w:val="28"/>
          </w:rPr>
          <w:t>1%80%</w:t>
        </w:r>
        <w:r w:rsidRPr="00DF365B">
          <w:rPr>
            <w:rStyle w:val="af2"/>
            <w:bCs/>
            <w:sz w:val="28"/>
            <w:szCs w:val="28"/>
            <w:lang w:val="en-US"/>
          </w:rPr>
          <w:t>D</w:t>
        </w:r>
        <w:r w:rsidRPr="00DF365B">
          <w:rPr>
            <w:rStyle w:val="af2"/>
            <w:bCs/>
            <w:sz w:val="28"/>
            <w:szCs w:val="28"/>
          </w:rPr>
          <w:t>0%</w:t>
        </w:r>
        <w:r w:rsidRPr="00DF365B">
          <w:rPr>
            <w:rStyle w:val="af2"/>
            <w:bCs/>
            <w:sz w:val="28"/>
            <w:szCs w:val="28"/>
            <w:lang w:val="en-US"/>
          </w:rPr>
          <w:t>BD</w:t>
        </w:r>
        <w:r w:rsidRPr="00DF365B">
          <w:rPr>
            <w:rStyle w:val="af2"/>
            <w:bCs/>
            <w:sz w:val="28"/>
            <w:szCs w:val="28"/>
          </w:rPr>
          <w:t>%</w:t>
        </w:r>
        <w:r w:rsidRPr="00DF365B">
          <w:rPr>
            <w:rStyle w:val="af2"/>
            <w:bCs/>
            <w:sz w:val="28"/>
            <w:szCs w:val="28"/>
            <w:lang w:val="en-US"/>
          </w:rPr>
          <w:t>D</w:t>
        </w:r>
        <w:r w:rsidRPr="00DF365B">
          <w:rPr>
            <w:rStyle w:val="af2"/>
            <w:bCs/>
            <w:sz w:val="28"/>
            <w:szCs w:val="28"/>
          </w:rPr>
          <w:t>0%</w:t>
        </w:r>
        <w:r w:rsidRPr="00DF365B">
          <w:rPr>
            <w:rStyle w:val="af2"/>
            <w:bCs/>
            <w:sz w:val="28"/>
            <w:szCs w:val="28"/>
            <w:lang w:val="en-US"/>
          </w:rPr>
          <w:t>B</w:t>
        </w:r>
        <w:r w:rsidRPr="00DF365B">
          <w:rPr>
            <w:rStyle w:val="af2"/>
            <w:bCs/>
            <w:sz w:val="28"/>
            <w:szCs w:val="28"/>
          </w:rPr>
          <w:t>0%20%</w:t>
        </w:r>
        <w:r w:rsidRPr="00DF365B">
          <w:rPr>
            <w:rStyle w:val="af2"/>
            <w:bCs/>
            <w:sz w:val="28"/>
            <w:szCs w:val="28"/>
            <w:lang w:val="en-US"/>
          </w:rPr>
          <w:t>D</w:t>
        </w:r>
        <w:r w:rsidRPr="00DF365B">
          <w:rPr>
            <w:rStyle w:val="af2"/>
            <w:bCs/>
            <w:sz w:val="28"/>
            <w:szCs w:val="28"/>
          </w:rPr>
          <w:t>1%80%</w:t>
        </w:r>
        <w:r w:rsidRPr="00DF365B">
          <w:rPr>
            <w:rStyle w:val="af2"/>
            <w:bCs/>
            <w:sz w:val="28"/>
            <w:szCs w:val="28"/>
            <w:lang w:val="en-US"/>
          </w:rPr>
          <w:t>D</w:t>
        </w:r>
        <w:r w:rsidRPr="00DF365B">
          <w:rPr>
            <w:rStyle w:val="af2"/>
            <w:bCs/>
            <w:sz w:val="28"/>
            <w:szCs w:val="28"/>
          </w:rPr>
          <w:t>0%</w:t>
        </w:r>
        <w:r w:rsidRPr="00DF365B">
          <w:rPr>
            <w:rStyle w:val="af2"/>
            <w:bCs/>
            <w:sz w:val="28"/>
            <w:szCs w:val="28"/>
            <w:lang w:val="en-US"/>
          </w:rPr>
          <w:t>BE</w:t>
        </w:r>
        <w:r w:rsidRPr="00DF365B">
          <w:rPr>
            <w:rStyle w:val="af2"/>
            <w:bCs/>
            <w:sz w:val="28"/>
            <w:szCs w:val="28"/>
          </w:rPr>
          <w:t>%</w:t>
        </w:r>
        <w:r w:rsidRPr="00DF365B">
          <w:rPr>
            <w:rStyle w:val="af2"/>
            <w:bCs/>
            <w:sz w:val="28"/>
            <w:szCs w:val="28"/>
            <w:lang w:val="en-US"/>
          </w:rPr>
          <w:t>D</w:t>
        </w:r>
        <w:r w:rsidRPr="00DF365B">
          <w:rPr>
            <w:rStyle w:val="af2"/>
            <w:bCs/>
            <w:sz w:val="28"/>
            <w:szCs w:val="28"/>
          </w:rPr>
          <w:t>0%</w:t>
        </w:r>
        <w:r w:rsidRPr="00DF365B">
          <w:rPr>
            <w:rStyle w:val="af2"/>
            <w:bCs/>
            <w:sz w:val="28"/>
            <w:szCs w:val="28"/>
            <w:lang w:val="en-US"/>
          </w:rPr>
          <w:t>B</w:t>
        </w:r>
        <w:r w:rsidRPr="00DF365B">
          <w:rPr>
            <w:rStyle w:val="af2"/>
            <w:bCs/>
            <w:sz w:val="28"/>
            <w:szCs w:val="28"/>
          </w:rPr>
          <w:t>1%</w:t>
        </w:r>
        <w:r w:rsidRPr="00DF365B">
          <w:rPr>
            <w:rStyle w:val="af2"/>
            <w:bCs/>
            <w:sz w:val="28"/>
            <w:szCs w:val="28"/>
            <w:lang w:val="en-US"/>
          </w:rPr>
          <w:t>D</w:t>
        </w:r>
        <w:r w:rsidRPr="00DF365B">
          <w:rPr>
            <w:rStyle w:val="af2"/>
            <w:bCs/>
            <w:sz w:val="28"/>
            <w:szCs w:val="28"/>
          </w:rPr>
          <w:t>0%</w:t>
        </w:r>
        <w:r w:rsidRPr="00DF365B">
          <w:rPr>
            <w:rStyle w:val="af2"/>
            <w:bCs/>
            <w:sz w:val="28"/>
            <w:szCs w:val="28"/>
            <w:lang w:val="en-US"/>
          </w:rPr>
          <w:t>BE</w:t>
        </w:r>
        <w:r w:rsidRPr="00DF365B">
          <w:rPr>
            <w:rStyle w:val="af2"/>
            <w:bCs/>
            <w:sz w:val="28"/>
            <w:szCs w:val="28"/>
          </w:rPr>
          <w:t>%</w:t>
        </w:r>
        <w:r w:rsidRPr="00DF365B">
          <w:rPr>
            <w:rStyle w:val="af2"/>
            <w:bCs/>
            <w:sz w:val="28"/>
            <w:szCs w:val="28"/>
            <w:lang w:val="en-US"/>
          </w:rPr>
          <w:t>D</w:t>
        </w:r>
        <w:r w:rsidRPr="00DF365B">
          <w:rPr>
            <w:rStyle w:val="af2"/>
            <w:bCs/>
            <w:sz w:val="28"/>
            <w:szCs w:val="28"/>
          </w:rPr>
          <w:t>1%82%</w:t>
        </w:r>
        <w:r w:rsidRPr="00DF365B">
          <w:rPr>
            <w:rStyle w:val="af2"/>
            <w:bCs/>
            <w:sz w:val="28"/>
            <w:szCs w:val="28"/>
            <w:lang w:val="en-US"/>
          </w:rPr>
          <w:t>D</w:t>
        </w:r>
        <w:r w:rsidRPr="00DF365B">
          <w:rPr>
            <w:rStyle w:val="af2"/>
            <w:bCs/>
            <w:sz w:val="28"/>
            <w:szCs w:val="28"/>
          </w:rPr>
          <w:t>0%</w:t>
        </w:r>
        <w:r w:rsidRPr="00DF365B">
          <w:rPr>
            <w:rStyle w:val="af2"/>
            <w:bCs/>
            <w:sz w:val="28"/>
            <w:szCs w:val="28"/>
            <w:lang w:val="en-US"/>
          </w:rPr>
          <w:t>B</w:t>
        </w:r>
        <w:r w:rsidRPr="00DF365B">
          <w:rPr>
            <w:rStyle w:val="af2"/>
            <w:bCs/>
            <w:sz w:val="28"/>
            <w:szCs w:val="28"/>
          </w:rPr>
          <w:t>0%201(%</w:t>
        </w:r>
        <w:r w:rsidRPr="00DF365B">
          <w:rPr>
            <w:rStyle w:val="af2"/>
            <w:bCs/>
            <w:sz w:val="28"/>
            <w:szCs w:val="28"/>
            <w:lang w:val="en-US"/>
          </w:rPr>
          <w:t>D</w:t>
        </w:r>
        <w:r w:rsidRPr="00DF365B">
          <w:rPr>
            <w:rStyle w:val="af2"/>
            <w:bCs/>
            <w:sz w:val="28"/>
            <w:szCs w:val="28"/>
          </w:rPr>
          <w:t>0%9</w:t>
        </w:r>
        <w:r w:rsidRPr="00DF365B">
          <w:rPr>
            <w:rStyle w:val="af2"/>
            <w:bCs/>
            <w:sz w:val="28"/>
            <w:szCs w:val="28"/>
            <w:lang w:val="en-US"/>
          </w:rPr>
          <w:t>E</w:t>
        </w:r>
        <w:r w:rsidRPr="00DF365B">
          <w:rPr>
            <w:rStyle w:val="af2"/>
            <w:bCs/>
            <w:sz w:val="28"/>
            <w:szCs w:val="28"/>
          </w:rPr>
          <w:t>%</w:t>
        </w:r>
        <w:r w:rsidRPr="00DF365B">
          <w:rPr>
            <w:rStyle w:val="af2"/>
            <w:bCs/>
            <w:sz w:val="28"/>
            <w:szCs w:val="28"/>
            <w:lang w:val="en-US"/>
          </w:rPr>
          <w:t>D</w:t>
        </w:r>
        <w:r w:rsidRPr="00DF365B">
          <w:rPr>
            <w:rStyle w:val="af2"/>
            <w:bCs/>
            <w:sz w:val="28"/>
            <w:szCs w:val="28"/>
          </w:rPr>
          <w:t>1%81%</w:t>
        </w:r>
        <w:r w:rsidRPr="00DF365B">
          <w:rPr>
            <w:rStyle w:val="af2"/>
            <w:bCs/>
            <w:sz w:val="28"/>
            <w:szCs w:val="28"/>
            <w:lang w:val="en-US"/>
          </w:rPr>
          <w:t>D</w:t>
        </w:r>
        <w:r w:rsidRPr="00DF365B">
          <w:rPr>
            <w:rStyle w:val="af2"/>
            <w:bCs/>
            <w:sz w:val="28"/>
            <w:szCs w:val="28"/>
          </w:rPr>
          <w:t>0%</w:t>
        </w:r>
        <w:r w:rsidRPr="00DF365B">
          <w:rPr>
            <w:rStyle w:val="af2"/>
            <w:bCs/>
            <w:sz w:val="28"/>
            <w:szCs w:val="28"/>
            <w:lang w:val="en-US"/>
          </w:rPr>
          <w:t>BD</w:t>
        </w:r>
        <w:r w:rsidRPr="00DF365B">
          <w:rPr>
            <w:rStyle w:val="af2"/>
            <w:bCs/>
            <w:sz w:val="28"/>
            <w:szCs w:val="28"/>
          </w:rPr>
          <w:t>%</w:t>
        </w:r>
        <w:r w:rsidRPr="00DF365B">
          <w:rPr>
            <w:rStyle w:val="af2"/>
            <w:bCs/>
            <w:sz w:val="28"/>
            <w:szCs w:val="28"/>
            <w:lang w:val="en-US"/>
          </w:rPr>
          <w:t>D</w:t>
        </w:r>
        <w:r w:rsidRPr="00DF365B">
          <w:rPr>
            <w:rStyle w:val="af2"/>
            <w:bCs/>
            <w:sz w:val="28"/>
            <w:szCs w:val="28"/>
          </w:rPr>
          <w:t>0%</w:t>
        </w:r>
        <w:r w:rsidRPr="00DF365B">
          <w:rPr>
            <w:rStyle w:val="af2"/>
            <w:bCs/>
            <w:sz w:val="28"/>
            <w:szCs w:val="28"/>
            <w:lang w:val="en-US"/>
          </w:rPr>
          <w:t>BE</w:t>
        </w:r>
        <w:r w:rsidRPr="00DF365B">
          <w:rPr>
            <w:rStyle w:val="af2"/>
            <w:bCs/>
            <w:sz w:val="28"/>
            <w:szCs w:val="28"/>
          </w:rPr>
          <w:t>%</w:t>
        </w:r>
        <w:r w:rsidRPr="00DF365B">
          <w:rPr>
            <w:rStyle w:val="af2"/>
            <w:bCs/>
            <w:sz w:val="28"/>
            <w:szCs w:val="28"/>
            <w:lang w:val="en-US"/>
          </w:rPr>
          <w:t>D</w:t>
        </w:r>
        <w:r w:rsidRPr="00DF365B">
          <w:rPr>
            <w:rStyle w:val="af2"/>
            <w:bCs/>
            <w:sz w:val="28"/>
            <w:szCs w:val="28"/>
          </w:rPr>
          <w:t>0%</w:t>
        </w:r>
        <w:r w:rsidRPr="00DF365B">
          <w:rPr>
            <w:rStyle w:val="af2"/>
            <w:bCs/>
            <w:sz w:val="28"/>
            <w:szCs w:val="28"/>
            <w:lang w:val="en-US"/>
          </w:rPr>
          <w:t>B</w:t>
        </w:r>
        <w:r w:rsidRPr="00DF365B">
          <w:rPr>
            <w:rStyle w:val="af2"/>
            <w:bCs/>
            <w:sz w:val="28"/>
            <w:szCs w:val="28"/>
          </w:rPr>
          <w:t>2%</w:t>
        </w:r>
        <w:r w:rsidRPr="00DF365B">
          <w:rPr>
            <w:rStyle w:val="af2"/>
            <w:bCs/>
            <w:sz w:val="28"/>
            <w:szCs w:val="28"/>
            <w:lang w:val="en-US"/>
          </w:rPr>
          <w:t>D</w:t>
        </w:r>
        <w:r w:rsidRPr="00DF365B">
          <w:rPr>
            <w:rStyle w:val="af2"/>
            <w:bCs/>
            <w:sz w:val="28"/>
            <w:szCs w:val="28"/>
          </w:rPr>
          <w:t>0%</w:t>
        </w:r>
        <w:r w:rsidRPr="00DF365B">
          <w:rPr>
            <w:rStyle w:val="af2"/>
            <w:bCs/>
            <w:sz w:val="28"/>
            <w:szCs w:val="28"/>
            <w:lang w:val="en-US"/>
          </w:rPr>
          <w:t>B</w:t>
        </w:r>
        <w:r w:rsidRPr="00DF365B">
          <w:rPr>
            <w:rStyle w:val="af2"/>
            <w:bCs/>
            <w:sz w:val="28"/>
            <w:szCs w:val="28"/>
          </w:rPr>
          <w:t>8))</w:t>
        </w:r>
      </w:hyperlink>
    </w:p>
    <w:p w:rsidR="00414165" w:rsidRDefault="00DF365B" w:rsidP="006E4A4E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Результат виконання :</w:t>
      </w:r>
    </w:p>
    <w:p w:rsidR="00DF365B" w:rsidRDefault="00DF365B" w:rsidP="006E4A4E">
      <w:pPr>
        <w:pStyle w:val="af0"/>
        <w:numPr>
          <w:ilvl w:val="0"/>
          <w:numId w:val="2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 :</w:t>
      </w:r>
    </w:p>
    <w:p w:rsidR="0090664D" w:rsidRPr="0090664D" w:rsidRDefault="0090664D" w:rsidP="0090664D">
      <w:pPr>
        <w:pStyle w:val="af0"/>
        <w:shd w:val="clear" w:color="auto" w:fill="2028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hAnsi="Fira Code" w:cs="Courier New"/>
          <w:color w:val="ECECEE"/>
          <w:sz w:val="20"/>
          <w:szCs w:val="20"/>
          <w:lang w:val="uk-UA" w:eastAsia="uk-UA"/>
        </w:rPr>
      </w:pP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Scanner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scanner</w:t>
      </w:r>
      <w:proofErr w:type="spellEnd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new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Scanner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in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"Введіть номер місяця : 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int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month</w:t>
      </w:r>
      <w:proofErr w:type="spellEnd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scanner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nextInt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do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{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if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month</w:t>
      </w:r>
      <w:proofErr w:type="spellEnd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&gt;=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 xml:space="preserve">1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&amp;&amp;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month</w:t>
      </w:r>
      <w:proofErr w:type="spellEnd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&lt;=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12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 {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switch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month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 {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case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1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: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println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"Січень"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break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case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2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: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println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"Лютий"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break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case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3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: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println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"Березень"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break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case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4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: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println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"Квітень"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break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case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5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: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println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"Травень"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break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case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6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: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println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"Червень"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break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case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7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: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println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"Липень"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break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case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8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: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println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"Серпень"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break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case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9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: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println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"Вересень"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break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case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10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: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println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"Жовтень"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break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case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11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: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println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"Листопад"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break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case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12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: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println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"Грудень"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break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}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break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 xml:space="preserve">}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else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{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   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"Введіть місяць народження : 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month</w:t>
      </w:r>
      <w:proofErr w:type="spellEnd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scanner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nextInt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}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}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while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true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</w:p>
    <w:p w:rsidR="0090664D" w:rsidRPr="0090664D" w:rsidRDefault="0090664D" w:rsidP="006E4A4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:</w:t>
      </w:r>
    </w:p>
    <w:p w:rsidR="00025EF4" w:rsidRPr="00DF365B" w:rsidRDefault="00DF365B" w:rsidP="0090664D">
      <w:pPr>
        <w:ind w:firstLine="708"/>
        <w:rPr>
          <w:sz w:val="28"/>
          <w:szCs w:val="28"/>
          <w:lang w:val="en-US"/>
        </w:rPr>
      </w:pPr>
      <w:r w:rsidRPr="00DF365B">
        <w:rPr>
          <w:noProof/>
          <w:lang w:val="uk-UA" w:eastAsia="uk-UA"/>
        </w:rPr>
        <w:t xml:space="preserve"> </w:t>
      </w:r>
      <w:r w:rsidRPr="00DF365B">
        <w:rPr>
          <w:noProof/>
        </w:rPr>
        <w:drawing>
          <wp:inline distT="0" distB="0" distL="0" distR="0">
            <wp:extent cx="2705100" cy="771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64D" w:rsidRDefault="0090664D" w:rsidP="0090664D">
      <w:pPr>
        <w:pStyle w:val="af0"/>
        <w:numPr>
          <w:ilvl w:val="0"/>
          <w:numId w:val="2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 :</w:t>
      </w:r>
    </w:p>
    <w:p w:rsidR="0090664D" w:rsidRPr="0090664D" w:rsidRDefault="0090664D" w:rsidP="0090664D">
      <w:pPr>
        <w:pStyle w:val="af0"/>
        <w:shd w:val="clear" w:color="auto" w:fill="2028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hAnsi="Fira Code" w:cs="Courier New"/>
          <w:color w:val="ECECEE"/>
          <w:sz w:val="20"/>
          <w:szCs w:val="20"/>
          <w:lang w:val="uk-UA" w:eastAsia="uk-UA"/>
        </w:rPr>
      </w:pP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int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a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= -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1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 xml:space="preserve">,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b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25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double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dx</w:t>
      </w:r>
      <w:proofErr w:type="spellEnd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1.25d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i/>
          <w:iCs/>
          <w:color w:val="6F7A86"/>
          <w:sz w:val="20"/>
          <w:szCs w:val="20"/>
          <w:lang w:val="uk-UA" w:eastAsia="uk-UA"/>
        </w:rPr>
        <w:br/>
        <w:t xml:space="preserve">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double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x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a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do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{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if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((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 xml:space="preserve">3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*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x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-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12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 xml:space="preserve">)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==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0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 xml:space="preserve">)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throw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new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IOException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"На нуль ділити не можна"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</w:p>
    <w:p w:rsidR="0090664D" w:rsidRPr="0090664D" w:rsidRDefault="0090664D" w:rsidP="0090664D">
      <w:pPr>
        <w:shd w:val="clear" w:color="auto" w:fill="2028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Fira Code" w:hAnsi="Fira Code" w:cs="Courier New"/>
          <w:color w:val="ECECEE"/>
          <w:sz w:val="20"/>
          <w:szCs w:val="20"/>
          <w:lang w:val="uk-UA" w:eastAsia="uk-UA"/>
        </w:rPr>
      </w:pPr>
      <w:r>
        <w:rPr>
          <w:rFonts w:ascii="Fira Code" w:hAnsi="Fira Code" w:cs="Courier New"/>
          <w:color w:val="40BF77"/>
          <w:sz w:val="20"/>
          <w:szCs w:val="20"/>
          <w:lang w:val="uk-UA" w:eastAsia="uk-UA"/>
        </w:rPr>
        <w:lastRenderedPageBreak/>
        <w:tab/>
        <w:t xml:space="preserve">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double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y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Math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i/>
          <w:iCs/>
          <w:color w:val="F9846C"/>
          <w:sz w:val="20"/>
          <w:szCs w:val="20"/>
          <w:lang w:val="uk-UA" w:eastAsia="uk-UA"/>
        </w:rPr>
        <w:t>exp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x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 xml:space="preserve">)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/ 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 xml:space="preserve">3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*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x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-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12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println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"x = " +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String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i/>
          <w:iCs/>
          <w:color w:val="F9846C"/>
          <w:sz w:val="20"/>
          <w:szCs w:val="20"/>
          <w:lang w:val="uk-UA" w:eastAsia="uk-UA"/>
        </w:rPr>
        <w:t>format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"%.2f"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 xml:space="preserve">,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x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 xml:space="preserve">)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+ "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\t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y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 = "+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String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i/>
          <w:iCs/>
          <w:color w:val="F9846C"/>
          <w:sz w:val="20"/>
          <w:szCs w:val="20"/>
          <w:lang w:val="uk-UA" w:eastAsia="uk-UA"/>
        </w:rPr>
        <w:t>format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"%.2f"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 xml:space="preserve">,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y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x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+=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dx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}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while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x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&lt;=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b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</w:p>
    <w:p w:rsidR="0090664D" w:rsidRDefault="0090664D" w:rsidP="00DF365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:</w:t>
      </w:r>
    </w:p>
    <w:p w:rsidR="00DF365B" w:rsidRPr="00DF365B" w:rsidRDefault="00DF365B" w:rsidP="0090664D">
      <w:pPr>
        <w:ind w:firstLine="708"/>
        <w:rPr>
          <w:sz w:val="28"/>
          <w:szCs w:val="28"/>
          <w:lang w:val="uk-UA"/>
        </w:rPr>
      </w:pPr>
      <w:r w:rsidRPr="00DF365B">
        <w:rPr>
          <w:noProof/>
          <w:lang w:val="uk-UA" w:eastAsia="uk-UA"/>
        </w:rPr>
        <w:t xml:space="preserve"> </w:t>
      </w:r>
      <w:r w:rsidRPr="00DF365B">
        <w:rPr>
          <w:noProof/>
        </w:rPr>
        <w:drawing>
          <wp:inline distT="0" distB="0" distL="0" distR="0">
            <wp:extent cx="2495550" cy="158115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65B" w:rsidRPr="0090664D" w:rsidRDefault="0090664D" w:rsidP="0090664D">
      <w:pPr>
        <w:pStyle w:val="af0"/>
        <w:numPr>
          <w:ilvl w:val="0"/>
          <w:numId w:val="23"/>
        </w:numPr>
        <w:rPr>
          <w:sz w:val="28"/>
          <w:szCs w:val="28"/>
          <w:lang w:val="uk-UA"/>
        </w:rPr>
      </w:pPr>
      <w:r w:rsidRPr="0090664D">
        <w:rPr>
          <w:sz w:val="28"/>
          <w:szCs w:val="28"/>
          <w:lang w:val="uk-UA"/>
        </w:rPr>
        <w:t>Код :</w:t>
      </w:r>
    </w:p>
    <w:p w:rsidR="0090664D" w:rsidRDefault="0090664D" w:rsidP="0090664D">
      <w:pPr>
        <w:pStyle w:val="af0"/>
        <w:shd w:val="clear" w:color="auto" w:fill="2028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hAnsi="Fira Code" w:cs="Courier New"/>
          <w:color w:val="40BF77"/>
          <w:sz w:val="20"/>
          <w:szCs w:val="20"/>
          <w:lang w:val="uk-UA" w:eastAsia="uk-UA"/>
        </w:rPr>
      </w:pP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int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suma</w:t>
      </w:r>
      <w:proofErr w:type="spellEnd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0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for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int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i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0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;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i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&lt;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mas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length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;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++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 {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if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mas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[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 xml:space="preserve">]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&lt;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0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 {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   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suma</w:t>
      </w:r>
      <w:proofErr w:type="spellEnd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+=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mas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[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}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>}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println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"Сума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відємних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 елементів = " +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suma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</w:p>
    <w:p w:rsidR="0090664D" w:rsidRPr="0090664D" w:rsidRDefault="0090664D" w:rsidP="0090664D">
      <w:pPr>
        <w:pStyle w:val="af0"/>
        <w:shd w:val="clear" w:color="auto" w:fill="2028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hAnsi="Fira Code" w:cs="Courier New"/>
          <w:color w:val="ECECEE"/>
          <w:sz w:val="20"/>
          <w:szCs w:val="20"/>
          <w:lang w:val="uk-UA" w:eastAsia="uk-UA"/>
        </w:rPr>
      </w:pPr>
    </w:p>
    <w:p w:rsidR="0090664D" w:rsidRDefault="0090664D" w:rsidP="0090664D">
      <w:pPr>
        <w:shd w:val="clear" w:color="auto" w:fill="2028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Fira Code" w:hAnsi="Fira Code" w:cs="Courier New"/>
          <w:color w:val="40BF77"/>
          <w:sz w:val="20"/>
          <w:szCs w:val="20"/>
          <w:lang w:val="uk-UA" w:eastAsia="uk-UA"/>
        </w:rPr>
      </w:pPr>
      <w:r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int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dobutok</w:t>
      </w:r>
      <w:proofErr w:type="spellEnd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1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</w:p>
    <w:p w:rsidR="0090664D" w:rsidRPr="0090664D" w:rsidRDefault="0090664D" w:rsidP="0090664D">
      <w:pPr>
        <w:shd w:val="clear" w:color="auto" w:fill="2028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Fira Code" w:hAnsi="Fira Code" w:cs="Courier New"/>
          <w:color w:val="ECECEE"/>
          <w:sz w:val="20"/>
          <w:szCs w:val="20"/>
          <w:lang w:val="uk-UA" w:eastAsia="uk-UA"/>
        </w:rPr>
      </w:pPr>
      <w:r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for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int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i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mini</w:t>
      </w:r>
      <w:proofErr w:type="spellEnd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+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1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;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&lt;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maxi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++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){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dobutok</w:t>
      </w:r>
      <w:proofErr w:type="spellEnd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*=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mas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[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}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println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"Добуток між мінімальним - " +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min</w:t>
      </w:r>
      <w:proofErr w:type="spellEnd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+", і максимальним - " +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max</w:t>
      </w:r>
      <w:proofErr w:type="spellEnd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+" елементом = " + </w:t>
      </w:r>
      <w:r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    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dobutok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</w:p>
    <w:p w:rsidR="0090664D" w:rsidRDefault="0090664D" w:rsidP="006E4A4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:</w:t>
      </w:r>
    </w:p>
    <w:p w:rsidR="0090664D" w:rsidRDefault="0090664D" w:rsidP="0090664D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</w:t>
      </w:r>
      <w:r>
        <w:rPr>
          <w:noProof/>
        </w:rPr>
        <w:drawing>
          <wp:inline distT="0" distB="0" distL="0" distR="0">
            <wp:extent cx="5694085" cy="1493376"/>
            <wp:effectExtent l="0" t="0" r="190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976" cy="149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64D" w:rsidRPr="0090664D" w:rsidRDefault="0090664D" w:rsidP="0090664D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</w:t>
      </w:r>
      <w:r w:rsidRPr="0090664D">
        <w:rPr>
          <w:noProof/>
          <w:lang w:val="uk-UA" w:eastAsia="uk-UA"/>
        </w:rPr>
        <w:t xml:space="preserve"> </w:t>
      </w:r>
      <w:r>
        <w:rPr>
          <w:noProof/>
        </w:rPr>
        <w:drawing>
          <wp:inline distT="0" distB="0" distL="0" distR="0">
            <wp:extent cx="5705368" cy="1614124"/>
            <wp:effectExtent l="0" t="0" r="0" b="571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7286" cy="163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65B" w:rsidRDefault="00DF365B" w:rsidP="00DF365B">
      <w:pPr>
        <w:rPr>
          <w:sz w:val="28"/>
          <w:szCs w:val="28"/>
          <w:lang w:val="uk-UA"/>
        </w:rPr>
      </w:pPr>
      <w:r w:rsidRPr="00DF365B">
        <w:rPr>
          <w:sz w:val="28"/>
          <w:szCs w:val="28"/>
          <w:lang w:val="uk-UA"/>
        </w:rPr>
        <w:t>4)</w:t>
      </w:r>
      <w:r w:rsidR="006E4A4E">
        <w:rPr>
          <w:sz w:val="28"/>
          <w:szCs w:val="28"/>
          <w:lang w:val="uk-UA"/>
        </w:rPr>
        <w:t xml:space="preserve"> Код :</w:t>
      </w:r>
    </w:p>
    <w:p w:rsidR="006E4A4E" w:rsidRDefault="006E4A4E" w:rsidP="006E4A4E">
      <w:pPr>
        <w:shd w:val="clear" w:color="auto" w:fill="2028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Fira Code" w:hAnsi="Fira Code" w:cs="Courier New"/>
          <w:color w:val="40BF77"/>
          <w:sz w:val="20"/>
          <w:szCs w:val="20"/>
          <w:lang w:val="uk-UA" w:eastAsia="uk-UA"/>
        </w:rPr>
      </w:pPr>
      <w:proofErr w:type="spellStart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int</w:t>
      </w:r>
      <w:proofErr w:type="spellEnd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[]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onemas</w:t>
      </w:r>
      <w:proofErr w:type="spellEnd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proofErr w:type="spellStart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new</w:t>
      </w:r>
      <w:proofErr w:type="spellEnd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proofErr w:type="spellStart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int</w:t>
      </w:r>
      <w:proofErr w:type="spellEnd"/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[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n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</w:r>
      <w:proofErr w:type="spellStart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for</w:t>
      </w:r>
      <w:proofErr w:type="spellEnd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proofErr w:type="spellStart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int</w:t>
      </w:r>
      <w:proofErr w:type="spellEnd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i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r w:rsidRPr="006E4A4E">
        <w:rPr>
          <w:rFonts w:ascii="Fira Code" w:hAnsi="Fira Code" w:cs="Courier New"/>
          <w:color w:val="F9846C"/>
          <w:sz w:val="20"/>
          <w:szCs w:val="20"/>
          <w:lang w:val="uk-UA" w:eastAsia="uk-UA"/>
        </w:rPr>
        <w:t>0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; 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i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&lt; 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n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; 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++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 {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</w:t>
      </w:r>
      <w:proofErr w:type="spellStart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int</w:t>
      </w:r>
      <w:proofErr w:type="spellEnd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min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=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mas</w:t>
      </w:r>
      <w:proofErr w:type="spellEnd"/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[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][</w:t>
      </w:r>
      <w:r w:rsidRPr="006E4A4E">
        <w:rPr>
          <w:rFonts w:ascii="Fira Code" w:hAnsi="Fira Code" w:cs="Courier New"/>
          <w:color w:val="F9846C"/>
          <w:sz w:val="20"/>
          <w:szCs w:val="20"/>
          <w:lang w:val="uk-UA" w:eastAsia="uk-UA"/>
        </w:rPr>
        <w:t>0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 xml:space="preserve">],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max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=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mas</w:t>
      </w:r>
      <w:proofErr w:type="spellEnd"/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[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][</w:t>
      </w:r>
      <w:r w:rsidRPr="006E4A4E">
        <w:rPr>
          <w:rFonts w:ascii="Fira Code" w:hAnsi="Fira Code" w:cs="Courier New"/>
          <w:color w:val="F9846C"/>
          <w:sz w:val="20"/>
          <w:szCs w:val="20"/>
          <w:lang w:val="uk-UA" w:eastAsia="uk-UA"/>
        </w:rPr>
        <w:t>0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</w:t>
      </w:r>
      <w:proofErr w:type="spellStart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int</w:t>
      </w:r>
      <w:proofErr w:type="spellEnd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mini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=</w:t>
      </w:r>
      <w:r w:rsidRPr="006E4A4E">
        <w:rPr>
          <w:rFonts w:ascii="Fira Code" w:hAnsi="Fira Code" w:cs="Courier New"/>
          <w:color w:val="F9846C"/>
          <w:sz w:val="20"/>
          <w:szCs w:val="20"/>
          <w:lang w:val="uk-UA" w:eastAsia="uk-UA"/>
        </w:rPr>
        <w:t>0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,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maxi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=</w:t>
      </w:r>
      <w:r w:rsidRPr="006E4A4E">
        <w:rPr>
          <w:rFonts w:ascii="Fira Code" w:hAnsi="Fira Code" w:cs="Courier New"/>
          <w:color w:val="F9846C"/>
          <w:sz w:val="20"/>
          <w:szCs w:val="20"/>
          <w:lang w:val="uk-UA" w:eastAsia="uk-UA"/>
        </w:rPr>
        <w:t>0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</w:t>
      </w:r>
      <w:proofErr w:type="spellStart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int</w:t>
      </w:r>
      <w:proofErr w:type="spellEnd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dobutok</w:t>
      </w:r>
      <w:proofErr w:type="spellEnd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r w:rsidRPr="006E4A4E">
        <w:rPr>
          <w:rFonts w:ascii="Fira Code" w:hAnsi="Fira Code" w:cs="Courier New"/>
          <w:color w:val="F9846C"/>
          <w:sz w:val="20"/>
          <w:szCs w:val="20"/>
          <w:lang w:val="uk-UA" w:eastAsia="uk-UA"/>
        </w:rPr>
        <w:t>1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</w:t>
      </w:r>
      <w:proofErr w:type="spellStart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for</w:t>
      </w:r>
      <w:proofErr w:type="spellEnd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proofErr w:type="spellStart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int</w:t>
      </w:r>
      <w:proofErr w:type="spellEnd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j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r w:rsidRPr="006E4A4E">
        <w:rPr>
          <w:rFonts w:ascii="Fira Code" w:hAnsi="Fira Code" w:cs="Courier New"/>
          <w:color w:val="F9846C"/>
          <w:sz w:val="20"/>
          <w:szCs w:val="20"/>
          <w:lang w:val="uk-UA" w:eastAsia="uk-UA"/>
        </w:rPr>
        <w:t>0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; 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j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&lt; 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; 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j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++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 {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    </w:t>
      </w:r>
      <w:proofErr w:type="spellStart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if</w:t>
      </w:r>
      <w:proofErr w:type="spellEnd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mas</w:t>
      </w:r>
      <w:proofErr w:type="spellEnd"/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[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][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j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 xml:space="preserve">]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&gt;=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max</w:t>
      </w:r>
      <w:proofErr w:type="spellEnd"/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 {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max</w:t>
      </w:r>
      <w:proofErr w:type="spellEnd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mas</w:t>
      </w:r>
      <w:proofErr w:type="spellEnd"/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[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][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j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maxi</w:t>
      </w:r>
      <w:proofErr w:type="spellEnd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j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</w:p>
    <w:p w:rsidR="006E4A4E" w:rsidRPr="006E4A4E" w:rsidRDefault="006E4A4E" w:rsidP="006E4A4E">
      <w:pPr>
        <w:shd w:val="clear" w:color="auto" w:fill="2028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Fira Code" w:hAnsi="Fira Code" w:cs="Courier New"/>
          <w:color w:val="ECECEE"/>
          <w:sz w:val="20"/>
          <w:szCs w:val="20"/>
          <w:lang w:val="uk-UA" w:eastAsia="uk-UA"/>
        </w:rPr>
      </w:pP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lastRenderedPageBreak/>
        <w:br/>
        <w:t xml:space="preserve">        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}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    </w:t>
      </w:r>
      <w:proofErr w:type="spellStart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if</w:t>
      </w:r>
      <w:proofErr w:type="spellEnd"/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mas</w:t>
      </w:r>
      <w:proofErr w:type="spellEnd"/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[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][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j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 xml:space="preserve">]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&lt;=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min</w:t>
      </w:r>
      <w:proofErr w:type="spellEnd"/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 {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min</w:t>
      </w:r>
      <w:proofErr w:type="spellEnd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mas</w:t>
      </w:r>
      <w:proofErr w:type="spellEnd"/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[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][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j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mini</w:t>
      </w:r>
      <w:proofErr w:type="spellEnd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j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}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}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</w:t>
      </w:r>
      <w:proofErr w:type="spellStart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for</w:t>
      </w:r>
      <w:proofErr w:type="spellEnd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proofErr w:type="spellStart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int</w:t>
      </w:r>
      <w:proofErr w:type="spellEnd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i1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r w:rsidRPr="006E4A4E">
        <w:rPr>
          <w:rFonts w:ascii="Fira Code" w:hAnsi="Fira Code" w:cs="Courier New"/>
          <w:color w:val="F9846C"/>
          <w:sz w:val="20"/>
          <w:szCs w:val="20"/>
          <w:lang w:val="uk-UA" w:eastAsia="uk-UA"/>
        </w:rPr>
        <w:t>0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; 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i1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&lt; 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n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; 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i1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++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 {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   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dobutok</w:t>
      </w:r>
      <w:proofErr w:type="spellEnd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*=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mas</w:t>
      </w:r>
      <w:proofErr w:type="spellEnd"/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[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i1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][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mini</w:t>
      </w:r>
      <w:proofErr w:type="spellEnd"/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*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mas</w:t>
      </w:r>
      <w:proofErr w:type="spellEnd"/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[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i1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][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maxi</w:t>
      </w:r>
      <w:proofErr w:type="spellEnd"/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}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onemas</w:t>
      </w:r>
      <w:proofErr w:type="spellEnd"/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[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 xml:space="preserve">]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dobutok</w:t>
      </w:r>
      <w:proofErr w:type="spellEnd"/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}</w:t>
      </w:r>
    </w:p>
    <w:p w:rsidR="006E4A4E" w:rsidRDefault="006E4A4E" w:rsidP="006E4A4E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Резульат</w:t>
      </w:r>
      <w:proofErr w:type="spellEnd"/>
      <w:r>
        <w:rPr>
          <w:sz w:val="28"/>
          <w:szCs w:val="28"/>
          <w:lang w:val="uk-UA"/>
        </w:rPr>
        <w:t xml:space="preserve"> :</w:t>
      </w:r>
    </w:p>
    <w:p w:rsidR="006E4A4E" w:rsidRPr="00DF365B" w:rsidRDefault="006E4A4E" w:rsidP="006E4A4E">
      <w:pPr>
        <w:ind w:firstLine="708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162300" cy="2867025"/>
            <wp:effectExtent l="0" t="0" r="0" b="952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AF2" w:rsidRDefault="002E6AEE" w:rsidP="006E4A4E">
      <w:pPr>
        <w:pStyle w:val="a9"/>
        <w:spacing w:before="120" w:after="120"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  <w:lang w:val="uk-UA"/>
        </w:rPr>
        <w:t>Висновок</w:t>
      </w:r>
      <w:r w:rsidRPr="00DD5407">
        <w:rPr>
          <w:b/>
          <w:sz w:val="28"/>
          <w:szCs w:val="28"/>
        </w:rPr>
        <w:t xml:space="preserve">: </w:t>
      </w:r>
      <w:r w:rsidR="00DF365B">
        <w:rPr>
          <w:b/>
          <w:sz w:val="28"/>
          <w:szCs w:val="28"/>
          <w:lang w:val="uk-UA"/>
        </w:rPr>
        <w:t xml:space="preserve"> </w:t>
      </w:r>
      <w:r w:rsidR="00DF365B">
        <w:rPr>
          <w:sz w:val="28"/>
          <w:szCs w:val="28"/>
          <w:lang w:val="uk-UA"/>
        </w:rPr>
        <w:t xml:space="preserve">я </w:t>
      </w:r>
      <w:proofErr w:type="spellStart"/>
      <w:r w:rsidR="00DF365B">
        <w:rPr>
          <w:sz w:val="28"/>
          <w:szCs w:val="28"/>
        </w:rPr>
        <w:t>вивчив</w:t>
      </w:r>
      <w:proofErr w:type="spellEnd"/>
      <w:r w:rsidR="00DF365B" w:rsidRPr="00BC0C18">
        <w:rPr>
          <w:sz w:val="28"/>
          <w:szCs w:val="28"/>
        </w:rPr>
        <w:t xml:space="preserve"> </w:t>
      </w:r>
      <w:proofErr w:type="spellStart"/>
      <w:r w:rsidR="00DF365B" w:rsidRPr="00BC0C18">
        <w:rPr>
          <w:sz w:val="28"/>
          <w:szCs w:val="28"/>
        </w:rPr>
        <w:t>особливості</w:t>
      </w:r>
      <w:proofErr w:type="spellEnd"/>
      <w:r w:rsidR="00DF365B" w:rsidRPr="00BC0C18">
        <w:rPr>
          <w:sz w:val="28"/>
          <w:szCs w:val="28"/>
        </w:rPr>
        <w:t xml:space="preserve"> </w:t>
      </w:r>
      <w:proofErr w:type="spellStart"/>
      <w:r w:rsidR="00DF365B" w:rsidRPr="00BC0C18">
        <w:rPr>
          <w:sz w:val="28"/>
          <w:szCs w:val="28"/>
        </w:rPr>
        <w:t>обробки</w:t>
      </w:r>
      <w:proofErr w:type="spellEnd"/>
      <w:r w:rsidR="00DF365B" w:rsidRPr="00BC0C18">
        <w:rPr>
          <w:sz w:val="28"/>
          <w:szCs w:val="28"/>
        </w:rPr>
        <w:t xml:space="preserve"> </w:t>
      </w:r>
      <w:proofErr w:type="spellStart"/>
      <w:r w:rsidR="00DF365B" w:rsidRPr="00BC0C18">
        <w:rPr>
          <w:sz w:val="28"/>
          <w:szCs w:val="28"/>
        </w:rPr>
        <w:t>розгалужень</w:t>
      </w:r>
      <w:proofErr w:type="spellEnd"/>
      <w:r w:rsidR="00DF365B" w:rsidRPr="00BC0C18">
        <w:rPr>
          <w:sz w:val="28"/>
          <w:szCs w:val="28"/>
        </w:rPr>
        <w:t xml:space="preserve">, </w:t>
      </w:r>
      <w:proofErr w:type="spellStart"/>
      <w:r w:rsidR="00DF365B" w:rsidRPr="00BC0C18">
        <w:rPr>
          <w:sz w:val="28"/>
          <w:szCs w:val="28"/>
        </w:rPr>
        <w:t>циклів</w:t>
      </w:r>
      <w:proofErr w:type="spellEnd"/>
      <w:r w:rsidR="00DF365B" w:rsidRPr="00BC0C18">
        <w:rPr>
          <w:sz w:val="28"/>
          <w:szCs w:val="28"/>
        </w:rPr>
        <w:t xml:space="preserve"> та </w:t>
      </w:r>
      <w:proofErr w:type="spellStart"/>
      <w:r w:rsidR="00DF365B" w:rsidRPr="00BC0C18">
        <w:rPr>
          <w:sz w:val="28"/>
          <w:szCs w:val="28"/>
        </w:rPr>
        <w:t>масивів</w:t>
      </w:r>
      <w:proofErr w:type="spellEnd"/>
      <w:r w:rsidR="00DF365B" w:rsidRPr="00BC0C18">
        <w:rPr>
          <w:sz w:val="28"/>
          <w:szCs w:val="28"/>
        </w:rPr>
        <w:t xml:space="preserve"> </w:t>
      </w:r>
      <w:proofErr w:type="spellStart"/>
      <w:r w:rsidR="00DF365B" w:rsidRPr="00BC0C18">
        <w:rPr>
          <w:sz w:val="28"/>
          <w:szCs w:val="28"/>
        </w:rPr>
        <w:t>засобами</w:t>
      </w:r>
      <w:proofErr w:type="spellEnd"/>
      <w:r w:rsidR="00DF365B" w:rsidRPr="00BC0C18">
        <w:rPr>
          <w:sz w:val="28"/>
          <w:szCs w:val="28"/>
        </w:rPr>
        <w:t xml:space="preserve"> ООП.</w:t>
      </w:r>
    </w:p>
    <w:p w:rsidR="002E6AEE" w:rsidRPr="00820AF2" w:rsidRDefault="002E6AEE" w:rsidP="002E6AEE">
      <w:pPr>
        <w:spacing w:line="360" w:lineRule="auto"/>
      </w:pPr>
    </w:p>
    <w:p w:rsidR="002E6AEE" w:rsidRPr="002E6AEE" w:rsidRDefault="002E6AEE" w:rsidP="00816854">
      <w:pPr>
        <w:spacing w:line="360" w:lineRule="auto"/>
        <w:ind w:left="435"/>
        <w:jc w:val="center"/>
        <w:rPr>
          <w:bCs/>
          <w:sz w:val="28"/>
          <w:szCs w:val="28"/>
          <w:lang w:val="uk-UA"/>
        </w:rPr>
      </w:pPr>
    </w:p>
    <w:p w:rsidR="00816854" w:rsidRPr="002E6AEE" w:rsidRDefault="00816854" w:rsidP="00816854">
      <w:pPr>
        <w:spacing w:line="360" w:lineRule="auto"/>
        <w:ind w:left="435"/>
        <w:rPr>
          <w:bCs/>
          <w:sz w:val="28"/>
          <w:szCs w:val="28"/>
        </w:rPr>
      </w:pPr>
    </w:p>
    <w:p w:rsidR="00ED742E" w:rsidRDefault="00ED742E" w:rsidP="00816854">
      <w:pPr>
        <w:pStyle w:val="af0"/>
        <w:spacing w:line="360" w:lineRule="auto"/>
        <w:rPr>
          <w:bCs/>
          <w:sz w:val="28"/>
          <w:szCs w:val="28"/>
        </w:rPr>
      </w:pPr>
    </w:p>
    <w:p w:rsidR="00ED742E" w:rsidRPr="00ED742E" w:rsidRDefault="00ED742E" w:rsidP="00ED742E">
      <w:pPr>
        <w:pStyle w:val="af0"/>
        <w:spacing w:line="360" w:lineRule="auto"/>
        <w:rPr>
          <w:bCs/>
          <w:sz w:val="28"/>
          <w:szCs w:val="28"/>
        </w:rPr>
      </w:pPr>
    </w:p>
    <w:p w:rsidR="00ED742E" w:rsidRPr="00ED742E" w:rsidRDefault="00ED742E" w:rsidP="00ED742E">
      <w:pPr>
        <w:pStyle w:val="af0"/>
        <w:spacing w:line="360" w:lineRule="auto"/>
        <w:rPr>
          <w:b/>
          <w:sz w:val="28"/>
          <w:szCs w:val="28"/>
        </w:rPr>
      </w:pPr>
    </w:p>
    <w:p w:rsidR="0094069F" w:rsidRPr="0094069F" w:rsidRDefault="00D35631" w:rsidP="0094069F">
      <w:pPr>
        <w:spacing w:line="360" w:lineRule="auto"/>
        <w:jc w:val="center"/>
        <w:rPr>
          <w:noProof/>
        </w:rPr>
      </w:pPr>
      <w:r w:rsidRPr="00D35631">
        <w:rPr>
          <w:noProof/>
        </w:rPr>
        <w:t xml:space="preserve"> </w:t>
      </w:r>
    </w:p>
    <w:p w:rsidR="00FF277D" w:rsidRPr="0074790C" w:rsidRDefault="00FF277D" w:rsidP="00FF277D">
      <w:pPr>
        <w:rPr>
          <w:lang w:val="uk-UA"/>
        </w:rPr>
      </w:pPr>
    </w:p>
    <w:sectPr w:rsidR="00FF277D" w:rsidRPr="0074790C" w:rsidSect="000C2C64">
      <w:headerReference w:type="default" r:id="rId16"/>
      <w:footerReference w:type="default" r:id="rId17"/>
      <w:pgSz w:w="11907" w:h="16840" w:code="9"/>
      <w:pgMar w:top="567" w:right="567" w:bottom="567" w:left="1701" w:header="284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73A9" w:rsidRDefault="00DC73A9" w:rsidP="000C2C64">
      <w:r>
        <w:separator/>
      </w:r>
    </w:p>
  </w:endnote>
  <w:endnote w:type="continuationSeparator" w:id="0">
    <w:p w:rsidR="00DC73A9" w:rsidRDefault="00DC73A9" w:rsidP="000C2C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Fira Cod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C95" w:rsidRPr="002E30E7" w:rsidRDefault="00A36C95" w:rsidP="002E30E7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73A9" w:rsidRDefault="00DC73A9" w:rsidP="000C2C64">
      <w:r>
        <w:separator/>
      </w:r>
    </w:p>
  </w:footnote>
  <w:footnote w:type="continuationSeparator" w:id="0">
    <w:p w:rsidR="00DC73A9" w:rsidRDefault="00DC73A9" w:rsidP="000C2C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517" w:rsidRDefault="00CF3C95">
    <w:pPr>
      <w:pStyle w:val="a3"/>
    </w:pPr>
    <w:r w:rsidRPr="00CF3C95">
      <w:rPr>
        <w:noProof/>
        <w:lang w:eastAsia="uk-UA"/>
      </w:rPr>
      <w:pict>
        <v:group id="Group 171" o:spid="_x0000_s4117" style="position:absolute;margin-left:-26.65pt;margin-top:16.4pt;width:518.8pt;height:802.3pt;z-index:251658240" coordorigin="1134,33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">
          <v:rect id="Rectangle 172" o:spid="_x0000_s4166" style="position:absolute;left:1134;top:337;width:10376;height:160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FzqxAAAANsAAAAPAAAAZHJzL2Rvd25yZXYueG1sRI/NasMw&#10;EITvgbyD2EBviVwXSu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DVMXOrEAAAA2wAAAA8A&#10;AAAAAAAAAAAAAAAABwIAAGRycy9kb3ducmV2LnhtbFBLBQYAAAAAAwADALcAAAD4AgAAAAA=&#10;" filled="f" strokeweight="2pt"/>
          <v:line id="Line 173" o:spid="_x0000_s4165" style="position:absolute;visibility:visible" from="1649,14123" to="1650,14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<v:line id="Line 174" o:spid="_x0000_s4164" style="position:absolute;visibility:visible" from="1139,14115" to="11498,14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<v:line id="Line 175" o:spid="_x0000_s4163" style="position:absolute;visibility:visible" from="2268,14130" to="2269,16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<v:line id="Line 176" o:spid="_x0000_s4162" style="position:absolute;visibility:visible" from="3686,14130" to="3687,16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<v:line id="Line 177" o:spid="_x0000_s4161" style="position:absolute;visibility:visible" from="4536,14130" to="4537,16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<v:line id="Line 178" o:spid="_x0000_s4160" style="position:absolute;visibility:visible" from="5103,14123" to="5104,16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<v:line id="Line 179" o:spid="_x0000_s4159" style="position:absolute;visibility:visible" from="9356,14970" to="9358,15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<v:line id="Line 180" o:spid="_x0000_s4158" style="position:absolute;visibility:visible" from="1139,15816" to="5093,15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<v:line id="Line 181" o:spid="_x0000_s4157" style="position:absolute;visibility:visible" from="1139,16099" to="5093,16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<v:rect id="Rectangle 182" o:spid="_x0000_s4156" style="position:absolute;left:1162;top:14708;width:458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<v:textbox inset="1pt,1pt,1pt,1pt">
              <w:txbxContent>
                <w:p w:rsidR="00346545" w:rsidRDefault="00346545" w:rsidP="000C2C64">
                  <w:pPr>
                    <w:jc w:val="center"/>
                    <w:rPr>
                      <w:rFonts w:ascii="Journal" w:hAnsi="Journal"/>
                    </w:rPr>
                  </w:pPr>
                  <w:proofErr w:type="spellStart"/>
                  <w:r>
                    <w:rPr>
                      <w:sz w:val="18"/>
                    </w:rPr>
                    <w:t>Змн</w:t>
                  </w:r>
                  <w:proofErr w:type="spellEnd"/>
                  <w:r>
                    <w:rPr>
                      <w:rFonts w:ascii="Journal" w:hAnsi="Journal"/>
                      <w:sz w:val="18"/>
                    </w:rPr>
                    <w:t>.</w:t>
                  </w:r>
                </w:p>
              </w:txbxContent>
            </v:textbox>
          </v:rect>
          <v:rect id="Rectangle 183" o:spid="_x0000_s4155" style="position:absolute;left:1679;top:14708;width:571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<v:textbox inset="1pt,1pt,1pt,1pt">
              <w:txbxContent>
                <w:p w:rsidR="00346545" w:rsidRDefault="00346545" w:rsidP="000C2C64">
                  <w:pPr>
                    <w:jc w:val="center"/>
                    <w:rPr>
                      <w:rFonts w:ascii="Journal" w:hAnsi="Journal"/>
                    </w:rPr>
                  </w:pPr>
                  <w:r>
                    <w:rPr>
                      <w:rFonts w:ascii="Journal" w:hAnsi="Journal"/>
                      <w:sz w:val="18"/>
                    </w:rPr>
                    <w:t>Лист</w:t>
                  </w:r>
                </w:p>
              </w:txbxContent>
            </v:textbox>
          </v:rect>
          <v:rect id="Rectangle 184" o:spid="_x0000_s4154" style="position:absolute;left:2310;top:14708;width:133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<v:textbox inset="1pt,1pt,1pt,1pt">
              <w:txbxContent>
                <w:p w:rsidR="00346545" w:rsidRDefault="00346545" w:rsidP="000C2C64">
                  <w:pPr>
                    <w:jc w:val="center"/>
                    <w:rPr>
                      <w:rFonts w:ascii="Journal" w:hAnsi="Journal"/>
                    </w:rPr>
                  </w:pPr>
                  <w:r>
                    <w:rPr>
                      <w:rFonts w:ascii="Journal" w:hAnsi="Journal"/>
                      <w:sz w:val="18"/>
                    </w:rPr>
                    <w:t>№ докум.</w:t>
                  </w:r>
                </w:p>
              </w:txbxContent>
            </v:textbox>
          </v:rect>
          <v:rect id="Rectangle 185" o:spid="_x0000_s4153" style="position:absolute;left:3719;top:14708;width:796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<v:textbox inset="1pt,1pt,1pt,1pt">
              <w:txbxContent>
                <w:p w:rsidR="00346545" w:rsidRDefault="00346545" w:rsidP="000C2C64">
                  <w:pPr>
                    <w:jc w:val="center"/>
                    <w:rPr>
                      <w:rFonts w:ascii="Journal" w:hAnsi="Journal"/>
                    </w:rPr>
                  </w:pPr>
                  <w:proofErr w:type="spellStart"/>
                  <w:r>
                    <w:rPr>
                      <w:sz w:val="18"/>
                    </w:rPr>
                    <w:t>Пі</w:t>
                  </w:r>
                  <w:r>
                    <w:rPr>
                      <w:rFonts w:ascii="Journal" w:hAnsi="Journal"/>
                      <w:sz w:val="18"/>
                    </w:rPr>
                    <w:t>дпис</w:t>
                  </w:r>
                  <w:proofErr w:type="spellEnd"/>
                </w:p>
              </w:txbxContent>
            </v:textbox>
          </v:rect>
          <v:rect id="Rectangle 186" o:spid="_x0000_s4152" style="position:absolute;left:4560;top:14708;width:519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<v:textbox inset="1pt,1pt,1pt,1pt">
              <w:txbxContent>
                <w:p w:rsidR="00346545" w:rsidRDefault="00346545" w:rsidP="000C2C64">
                  <w:pPr>
                    <w:jc w:val="center"/>
                    <w:rPr>
                      <w:rFonts w:ascii="Journal" w:hAnsi="Journal"/>
                    </w:rPr>
                  </w:pPr>
                  <w:r>
                    <w:rPr>
                      <w:rFonts w:ascii="Journal" w:hAnsi="Journal"/>
                      <w:sz w:val="18"/>
                    </w:rPr>
                    <w:t>Дата</w:t>
                  </w:r>
                </w:p>
              </w:txbxContent>
            </v:textbox>
          </v:rect>
          <v:rect id="Rectangle 187" o:spid="_x0000_s4151" style="position:absolute;left:9398;top:14985;width:76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<v:textbox inset="1pt,1pt,1pt,1pt">
              <w:txbxContent>
                <w:p w:rsidR="00346545" w:rsidRDefault="00346545" w:rsidP="000C2C64">
                  <w:pPr>
                    <w:jc w:val="center"/>
                    <w:rPr>
                      <w:rFonts w:ascii="Journal" w:hAnsi="Journal"/>
                    </w:rPr>
                  </w:pPr>
                  <w:proofErr w:type="spellStart"/>
                  <w:r>
                    <w:rPr>
                      <w:sz w:val="18"/>
                    </w:rPr>
                    <w:t>Арк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88" o:spid="_x0000_s4150" style="position:absolute;left:9398;top:15278;width:765;height:2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<v:textbox inset="1pt,1pt,1pt,1pt">
              <w:txbxContent>
                <w:p w:rsidR="00346545" w:rsidRPr="00A800B0" w:rsidRDefault="00346545" w:rsidP="00FE64A9">
                  <w:pPr>
                    <w:jc w:val="center"/>
                    <w:rPr>
                      <w:sz w:val="22"/>
                      <w:szCs w:val="22"/>
                      <w:lang w:val="uk-UA"/>
                    </w:rPr>
                  </w:pPr>
                  <w:r w:rsidRPr="00A800B0">
                    <w:rPr>
                      <w:sz w:val="22"/>
                      <w:szCs w:val="22"/>
                      <w:lang w:val="uk-UA"/>
                    </w:rPr>
                    <w:t>1</w:t>
                  </w:r>
                </w:p>
              </w:txbxContent>
            </v:textbox>
          </v:rect>
          <v:rect id="Rectangle 189" o:spid="_x0000_s4149" style="position:absolute;left:5160;top:14362;width:6308;height:3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<v:textbox inset="1pt,1pt,1pt,1pt">
              <w:txbxContent>
                <w:p w:rsidR="00346545" w:rsidRPr="00FE64A9" w:rsidRDefault="00346545" w:rsidP="000C2C64">
                  <w:pPr>
                    <w:jc w:val="center"/>
                    <w:rPr>
                      <w:sz w:val="28"/>
                      <w:szCs w:val="28"/>
                    </w:rPr>
                  </w:pPr>
                  <w:r w:rsidRPr="00FE64A9">
                    <w:rPr>
                      <w:sz w:val="28"/>
                      <w:szCs w:val="28"/>
                      <w:lang w:val="uk-UA"/>
                    </w:rPr>
                    <w:t>Л</w:t>
                  </w:r>
                  <w:r w:rsidR="00B10517">
                    <w:rPr>
                      <w:sz w:val="28"/>
                      <w:szCs w:val="28"/>
                      <w:lang w:val="uk-UA"/>
                    </w:rPr>
                    <w:t>Р</w:t>
                  </w:r>
                  <w:r w:rsidR="00FF47D1">
                    <w:rPr>
                      <w:sz w:val="28"/>
                      <w:szCs w:val="28"/>
                    </w:rPr>
                    <w:t>01</w:t>
                  </w:r>
                  <w:r w:rsidRPr="00FE64A9">
                    <w:rPr>
                      <w:sz w:val="28"/>
                      <w:szCs w:val="28"/>
                      <w:lang w:val="uk-UA"/>
                    </w:rPr>
                    <w:t>.121</w:t>
                  </w:r>
                  <w:r w:rsidRPr="00FE64A9">
                    <w:rPr>
                      <w:sz w:val="28"/>
                      <w:szCs w:val="28"/>
                    </w:rPr>
                    <w:t>.5</w:t>
                  </w:r>
                  <w:r w:rsidR="008F79A4">
                    <w:rPr>
                      <w:sz w:val="28"/>
                      <w:szCs w:val="28"/>
                      <w:lang w:val="uk-UA"/>
                    </w:rPr>
                    <w:t>3</w:t>
                  </w:r>
                  <w:r w:rsidRPr="00FE64A9">
                    <w:rPr>
                      <w:sz w:val="28"/>
                      <w:szCs w:val="28"/>
                      <w:lang w:val="uk-UA"/>
                    </w:rPr>
                    <w:t>2</w:t>
                  </w:r>
                  <w:r w:rsidRPr="00FE64A9">
                    <w:rPr>
                      <w:sz w:val="28"/>
                      <w:szCs w:val="28"/>
                    </w:rPr>
                    <w:t>.</w:t>
                  </w:r>
                  <w:r w:rsidR="00DF365B">
                    <w:rPr>
                      <w:sz w:val="28"/>
                      <w:szCs w:val="28"/>
                      <w:lang w:val="uk-UA"/>
                    </w:rPr>
                    <w:t>23</w:t>
                  </w:r>
                  <w:r w:rsidRPr="00FE64A9">
                    <w:rPr>
                      <w:sz w:val="28"/>
                      <w:szCs w:val="28"/>
                    </w:rPr>
                    <w:t>.</w:t>
                  </w:r>
                  <w:r w:rsidR="00DF365B">
                    <w:rPr>
                      <w:sz w:val="28"/>
                      <w:szCs w:val="28"/>
                    </w:rPr>
                    <w:t>23</w:t>
                  </w:r>
                </w:p>
              </w:txbxContent>
            </v:textbox>
          </v:rect>
          <v:line id="Line 190" o:spid="_x0000_s4148" style="position:absolute;visibility:visible" from="1140,14965" to="11499,14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<v:line id="Line 191" o:spid="_x0000_s4147" style="position:absolute;visibility:visible" from="1147,14683" to="5101,14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<v:line id="Line 192" o:spid="_x0000_s4146" style="position:absolute;visibility:visible" from="1139,14398" to="5093,14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<v:line id="Line 193" o:spid="_x0000_s4145" style="position:absolute;visibility:visible" from="1139,15531" to="5093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<v:line id="Line 194" o:spid="_x0000_s4144" style="position:absolute;visibility:visible" from="1139,15246" to="5093,15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<v:group id="Group 195" o:spid="_x0000_s4141" style="position:absolute;left:1154;top:149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<v:rect id="Rectangle 196" o:spid="_x0000_s4143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<v:textbox inset="1pt,1pt,1pt,1pt">
                <w:txbxContent>
                  <w:p w:rsidR="00346545" w:rsidRDefault="00346545" w:rsidP="000C2C64">
                    <w:pPr>
                      <w:rPr>
                        <w:rFonts w:ascii="Journal" w:hAnsi="Journal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Розро</w:t>
                    </w:r>
                    <w:r>
                      <w:rPr>
                        <w:rFonts w:ascii="Journal" w:hAnsi="Journal"/>
                        <w:sz w:val="18"/>
                      </w:rPr>
                      <w:t>б</w:t>
                    </w:r>
                    <w:proofErr w:type="spellEnd"/>
                    <w:r>
                      <w:rPr>
                        <w:rFonts w:ascii="Journal" w:hAnsi="Journal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97" o:spid="_x0000_s4142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<v:textbox inset="1pt,1pt,1pt,1pt">
                <w:txbxContent>
                  <w:p w:rsidR="00346545" w:rsidRPr="00DF365B" w:rsidRDefault="00DF365B" w:rsidP="000C2C64">
                    <w:pPr>
                      <w:rPr>
                        <w:sz w:val="18"/>
                        <w:szCs w:val="18"/>
                        <w:lang w:val="uk-UA"/>
                      </w:rPr>
                    </w:pPr>
                    <w:r w:rsidRPr="00DF365B">
                      <w:rPr>
                        <w:sz w:val="18"/>
                        <w:szCs w:val="18"/>
                        <w:lang w:val="uk-UA"/>
                      </w:rPr>
                      <w:t>Т</w:t>
                    </w:r>
                    <w:r>
                      <w:rPr>
                        <w:sz w:val="18"/>
                        <w:szCs w:val="18"/>
                        <w:lang w:val="uk-UA"/>
                      </w:rPr>
                      <w:t>ка</w:t>
                    </w:r>
                    <w:r w:rsidRPr="00DF365B">
                      <w:rPr>
                        <w:sz w:val="18"/>
                        <w:szCs w:val="18"/>
                        <w:lang w:val="uk-UA"/>
                      </w:rPr>
                      <w:t>чук Б.С.</w:t>
                    </w:r>
                  </w:p>
                </w:txbxContent>
              </v:textbox>
            </v:rect>
          </v:group>
          <v:group id="Group 198" o:spid="_x0000_s4138" style="position:absolute;left:1154;top:15271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<v:rect id="Rectangle 199" o:spid="_x0000_s4140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<v:textbox inset="1pt,1pt,1pt,1pt">
                <w:txbxContent>
                  <w:p w:rsidR="00346545" w:rsidRDefault="00346545" w:rsidP="000C2C64">
                    <w:pPr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Journal" w:hAnsi="Journal"/>
                        <w:sz w:val="18"/>
                      </w:rPr>
                      <w:t>П</w:t>
                    </w:r>
                    <w:r>
                      <w:rPr>
                        <w:sz w:val="18"/>
                      </w:rPr>
                      <w:t>ереві</w:t>
                    </w:r>
                    <w:r>
                      <w:rPr>
                        <w:rFonts w:ascii="Journal" w:hAnsi="Journal"/>
                        <w:sz w:val="18"/>
                      </w:rPr>
                      <w:t>р</w:t>
                    </w:r>
                    <w:proofErr w:type="spellEnd"/>
                    <w:r>
                      <w:rPr>
                        <w:rFonts w:ascii="Journal" w:hAnsi="Journal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200" o:spid="_x0000_s4139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<v:textbox inset="1pt,1pt,1pt,1pt">
                <w:txbxContent>
                  <w:p w:rsidR="00346545" w:rsidRPr="00FF47D1" w:rsidRDefault="00FF47D1" w:rsidP="000C2C64">
                    <w:pPr>
                      <w:rPr>
                        <w:sz w:val="18"/>
                        <w:szCs w:val="18"/>
                        <w:lang w:val="uk-UA"/>
                      </w:rPr>
                    </w:pPr>
                    <w:r w:rsidRPr="00FF47D1">
                      <w:rPr>
                        <w:sz w:val="18"/>
                        <w:szCs w:val="18"/>
                        <w:lang w:val="uk-UA"/>
                      </w:rPr>
                      <w:t>Артеменко О.</w:t>
                    </w:r>
                    <w:r>
                      <w:rPr>
                        <w:sz w:val="18"/>
                        <w:szCs w:val="18"/>
                        <w:lang w:val="uk-UA"/>
                      </w:rPr>
                      <w:t xml:space="preserve"> І.</w:t>
                    </w:r>
                  </w:p>
                </w:txbxContent>
              </v:textbox>
            </v:rect>
          </v:group>
          <v:group id="Group 201" o:spid="_x0000_s4135" style="position:absolute;left:1154;top:155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<v:rect id="Rectangle 202" o:spid="_x0000_s4137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<v:textbox inset="1pt,1pt,1pt,1pt">
                <w:txbxContent>
                  <w:p w:rsidR="00346545" w:rsidRPr="00CA4C88" w:rsidRDefault="00346545" w:rsidP="000C2C64">
                    <w:pPr>
                      <w:rPr>
                        <w:sz w:val="20"/>
                        <w:szCs w:val="20"/>
                        <w:lang w:val="uk-UA"/>
                      </w:rPr>
                    </w:pPr>
                    <w:r w:rsidRPr="00CA4C88">
                      <w:rPr>
                        <w:sz w:val="20"/>
                        <w:szCs w:val="20"/>
                        <w:lang w:val="uk-UA"/>
                      </w:rPr>
                      <w:t>Оцінка</w:t>
                    </w:r>
                  </w:p>
                </w:txbxContent>
              </v:textbox>
            </v:rect>
            <v:rect id="Rectangle 203" o:spid="_x0000_s4136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<v:textbox inset="1pt,1pt,1pt,1pt">
                <w:txbxContent>
                  <w:p w:rsidR="00346545" w:rsidRPr="00212360" w:rsidRDefault="00346545" w:rsidP="000C2C64"/>
                </w:txbxContent>
              </v:textbox>
            </v:rect>
          </v:group>
          <v:group id="Group 204" o:spid="_x0000_s4132" style="position:absolute;left:1154;top:1583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<v:rect id="Rectangle 205" o:spid="_x0000_s4134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<v:textbox inset="1pt,1pt,1pt,1pt">
                <w:txbxContent>
                  <w:p w:rsidR="00346545" w:rsidRPr="00CA4C88" w:rsidRDefault="00346545" w:rsidP="000C2C64"/>
                </w:txbxContent>
              </v:textbox>
            </v:rect>
            <v:rect id="Rectangle 206" o:spid="_x0000_s4133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<v:textbox inset="1pt,1pt,1pt,1pt">
                <w:txbxContent>
                  <w:p w:rsidR="00346545" w:rsidRPr="00212360" w:rsidRDefault="00346545" w:rsidP="000C2C64"/>
                </w:txbxContent>
              </v:textbox>
            </v:rect>
          </v:group>
          <v:group id="Group 207" o:spid="_x0000_s4129" style="position:absolute;left:1154;top:1611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<v:rect id="Rectangle 208" o:spid="_x0000_s4131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<v:textbox inset="1pt,1pt,1pt,1pt">
                <w:txbxContent>
                  <w:p w:rsidR="00346545" w:rsidRPr="00CA4C88" w:rsidRDefault="00346545" w:rsidP="000C2C64"/>
                </w:txbxContent>
              </v:textbox>
            </v:rect>
            <v:rect id="Rectangle 209" o:spid="_x0000_s4130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<v:textbox inset="1pt,1pt,1pt,1pt">
                <w:txbxContent>
                  <w:p w:rsidR="00346545" w:rsidRPr="00212360" w:rsidRDefault="00346545" w:rsidP="000C2C64"/>
                </w:txbxContent>
              </v:textbox>
            </v:rect>
          </v:group>
          <v:line id="Line 210" o:spid="_x0000_s4128" style="position:absolute;visibility:visible" from="8505,14970" to="8506,16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<v:rect id="Rectangle 211" o:spid="_x0000_s4127" style="position:absolute;left:5174;top:14975;width:3264;height:12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<v:textbox inset="1pt,1pt,1pt,1pt">
              <w:txbxContent>
                <w:p w:rsidR="00346545" w:rsidRPr="003205AB" w:rsidRDefault="00FF47D1" w:rsidP="003205AB">
                  <w:pPr>
                    <w:pStyle w:val="1"/>
                    <w:spacing w:before="120" w:after="120" w:line="240" w:lineRule="auto"/>
                  </w:pPr>
                  <w:r w:rsidRPr="00FF47D1">
                    <w:t>обробки розгалужень, циклів та масивів засобами ООП.</w:t>
                  </w:r>
                </w:p>
              </w:txbxContent>
            </v:textbox>
          </v:rect>
          <v:line id="Line 212" o:spid="_x0000_s4126" style="position:absolute;visibility:visible" from="8512,15249" to="11505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<v:line id="Line 213" o:spid="_x0000_s4125" style="position:absolute;visibility:visible" from="8511,15532" to="11504,15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<v:line id="Line 214" o:spid="_x0000_s4124" style="position:absolute;visibility:visible" from="10206,14970" to="10208,15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<v:rect id="Rectangle 215" o:spid="_x0000_s4123" style="position:absolute;left:8550;top:14985;width:76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<v:textbox inset="1pt,1pt,1pt,1pt">
              <w:txbxContent>
                <w:p w:rsidR="00346545" w:rsidRDefault="00346545" w:rsidP="000C2C64">
                  <w:pPr>
                    <w:jc w:val="center"/>
                    <w:rPr>
                      <w:rFonts w:ascii="Journal" w:hAnsi="Journal"/>
                    </w:rPr>
                  </w:pPr>
                  <w:proofErr w:type="spellStart"/>
                  <w:r>
                    <w:rPr>
                      <w:sz w:val="18"/>
                    </w:rPr>
                    <w:t>Лі</w:t>
                  </w:r>
                  <w:r>
                    <w:rPr>
                      <w:rFonts w:ascii="Journal" w:hAnsi="Journal"/>
                      <w:sz w:val="18"/>
                    </w:rPr>
                    <w:t>т</w:t>
                  </w:r>
                  <w:proofErr w:type="spellEnd"/>
                  <w:r>
                    <w:rPr>
                      <w:rFonts w:ascii="Journal" w:hAnsi="Journal"/>
                      <w:sz w:val="18"/>
                    </w:rPr>
                    <w:t>.</w:t>
                  </w:r>
                </w:p>
              </w:txbxContent>
            </v:textbox>
          </v:rect>
          <v:rect id="Rectangle 216" o:spid="_x0000_s4122" style="position:absolute;left:10253;top:14985;width:1207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<v:textbox inset="1pt,1pt,1pt,1pt">
              <w:txbxContent>
                <w:p w:rsidR="00346545" w:rsidRDefault="00346545" w:rsidP="000C2C64">
                  <w:pPr>
                    <w:jc w:val="center"/>
                    <w:rPr>
                      <w:rFonts w:ascii="Journal" w:hAnsi="Journal"/>
                    </w:rPr>
                  </w:pPr>
                  <w:proofErr w:type="spellStart"/>
                  <w:r>
                    <w:rPr>
                      <w:sz w:val="18"/>
                    </w:rPr>
                    <w:t>Акрушів</w:t>
                  </w:r>
                  <w:proofErr w:type="spellEnd"/>
                </w:p>
              </w:txbxContent>
            </v:textbox>
          </v:rect>
          <v:rect id="Rectangle 217" o:spid="_x0000_s4121" style="position:absolute;left:10260;top:15270;width:1207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<v:textbox inset="1pt,1pt,1pt,1pt">
              <w:txbxContent>
                <w:p w:rsidR="00346545" w:rsidRPr="00A800B0" w:rsidRDefault="006E4A4E" w:rsidP="00FE64A9">
                  <w:pPr>
                    <w:jc w:val="center"/>
                    <w:rPr>
                      <w:sz w:val="22"/>
                      <w:szCs w:val="22"/>
                      <w:lang w:val="uk-UA"/>
                    </w:rPr>
                  </w:pPr>
                  <w:r>
                    <w:rPr>
                      <w:sz w:val="22"/>
                      <w:szCs w:val="22"/>
                      <w:lang w:val="uk-UA"/>
                    </w:rPr>
                    <w:t>4</w:t>
                  </w:r>
                </w:p>
              </w:txbxContent>
            </v:textbox>
          </v:rect>
          <v:line id="Line 218" o:spid="_x0000_s4120" style="position:absolute;visibility:visible" from="8789,15255" to="8790,15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<v:line id="Line 219" o:spid="_x0000_s4119" style="position:absolute;visibility:visible" from="9072,15256" to="9073,15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QPo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K1PX9IPkLMHAAAA//8DAFBLAQItABQABgAIAAAAIQDb4fbL7gAAAIUBAAATAAAAAAAAAAAAAAAA&#10;AAAAAABbQ29udGVudF9UeXBlc10ueG1sUEsBAi0AFAAGAAgAAAAhAFr0LFu/AAAAFQEAAAsAAAAA&#10;AAAAAAAAAAAAHwEAAF9yZWxzLy5yZWxzUEsBAi0AFAAGAAgAAAAhABCBA+jBAAAA2wAAAA8AAAAA&#10;AAAAAAAAAAAABwIAAGRycy9kb3ducmV2LnhtbFBLBQYAAAAAAwADALcAAAD1AgAAAAA=&#10;" strokeweight="1pt"/>
          <v:rect id="Rectangle 220" o:spid="_x0000_s4118" style="position:absolute;left:8550;top:15620;width:2910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<v:textbox inset="1pt,1pt,1pt,1pt">
              <w:txbxContent>
                <w:p w:rsidR="00346545" w:rsidRPr="00212360" w:rsidRDefault="00346545" w:rsidP="000C2C64">
                  <w:pPr>
                    <w:ind w:right="-113"/>
                    <w:jc w:val="center"/>
                  </w:pPr>
                  <w:r w:rsidRPr="00CA4C88">
                    <w:rPr>
                      <w:sz w:val="26"/>
                      <w:szCs w:val="26"/>
                    </w:rPr>
                    <w:t xml:space="preserve">ДВНЗ </w:t>
                  </w:r>
                  <w:r>
                    <w:rPr>
                      <w:sz w:val="26"/>
                      <w:szCs w:val="26"/>
                      <w:lang w:val="uk-UA"/>
                    </w:rPr>
                    <w:t>«</w:t>
                  </w:r>
                  <w:r w:rsidRPr="00CA4C88">
                    <w:rPr>
                      <w:sz w:val="26"/>
                      <w:szCs w:val="26"/>
                      <w:lang w:val="uk-UA"/>
                    </w:rPr>
                    <w:t>Чернівецький політехнічний коледж</w:t>
                  </w:r>
                  <w:r>
                    <w:rPr>
                      <w:sz w:val="26"/>
                      <w:szCs w:val="26"/>
                      <w:lang w:val="uk-UA"/>
                    </w:rPr>
                    <w:t>»</w:t>
                  </w:r>
                </w:p>
              </w:txbxContent>
            </v:textbox>
          </v:rect>
        </v:group>
      </w:pict>
    </w:r>
  </w:p>
  <w:p w:rsidR="00346545" w:rsidRDefault="00346545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C95" w:rsidRDefault="00CF3C95">
    <w:pPr>
      <w:pStyle w:val="a3"/>
    </w:pPr>
    <w:r w:rsidRPr="00CF3C95">
      <w:rPr>
        <w:noProof/>
        <w:lang w:eastAsia="uk-UA"/>
      </w:rPr>
      <w:pict>
        <v:group id="Group 151" o:spid="_x0000_s4097" style="position:absolute;margin-left:56.2pt;margin-top:19.85pt;width:518.8pt;height:802.3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" o:allowincell="f">
          <v:rect id="Rectangle 152" o:spid="_x0000_s4116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<v:line id="Line 153" o:spid="_x0000_s4115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154" o:spid="_x0000_s4114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155" o:spid="_x0000_s4113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156" o:spid="_x0000_s4112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157" o:spid="_x0000_s4111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158" o:spid="_x0000_s4110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159" o:spid="_x0000_s4109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<v:line id="Line 160" o:spid="_x0000_s4108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<v:line id="Line 161" o:spid="_x0000_s4107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<v:line id="Line 162" o:spid="_x0000_s4106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<v:rect id="Rectangle 163" o:spid="_x0000_s4105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<v:textbox inset="1pt,1pt,1pt,1pt">
              <w:txbxContent>
                <w:p w:rsidR="00A36C95" w:rsidRDefault="00A36C95" w:rsidP="00126830">
                  <w:pPr>
                    <w:jc w:val="center"/>
                    <w:rPr>
                      <w:rFonts w:ascii="Journal" w:hAnsi="Journal"/>
                    </w:rPr>
                  </w:pPr>
                  <w:proofErr w:type="spellStart"/>
                  <w:r>
                    <w:rPr>
                      <w:rFonts w:ascii="Journal" w:hAnsi="Journal"/>
                      <w:sz w:val="18"/>
                    </w:rPr>
                    <w:t>Змн</w:t>
                  </w:r>
                  <w:proofErr w:type="spellEnd"/>
                  <w:r>
                    <w:rPr>
                      <w:rFonts w:ascii="Journal" w:hAnsi="Journal"/>
                      <w:sz w:val="18"/>
                    </w:rPr>
                    <w:t>.</w:t>
                  </w:r>
                </w:p>
              </w:txbxContent>
            </v:textbox>
          </v:rect>
          <v:rect id="Rectangle 164" o:spid="_x0000_s4104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<v:textbox inset="1pt,1pt,1pt,1pt">
              <w:txbxContent>
                <w:p w:rsidR="00A36C95" w:rsidRDefault="00A36C95" w:rsidP="00126830">
                  <w:pPr>
                    <w:jc w:val="center"/>
                    <w:rPr>
                      <w:rFonts w:ascii="Journal" w:hAnsi="Journal"/>
                    </w:rPr>
                  </w:pPr>
                  <w:proofErr w:type="spellStart"/>
                  <w:r>
                    <w:rPr>
                      <w:rFonts w:ascii="Journal" w:hAnsi="Journal"/>
                      <w:sz w:val="18"/>
                    </w:rPr>
                    <w:t>Арк</w:t>
                  </w:r>
                  <w:proofErr w:type="spellEnd"/>
                  <w:r>
                    <w:rPr>
                      <w:rFonts w:ascii="Journal" w:hAnsi="Journal"/>
                      <w:sz w:val="18"/>
                    </w:rPr>
                    <w:t>.</w:t>
                  </w:r>
                </w:p>
              </w:txbxContent>
            </v:textbox>
          </v:rect>
          <v:rect id="Rectangle 165" o:spid="_x0000_s4103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<v:textbox inset="1pt,1pt,1pt,1pt">
              <w:txbxContent>
                <w:p w:rsidR="00A36C95" w:rsidRDefault="00A36C95" w:rsidP="00126830">
                  <w:pPr>
                    <w:jc w:val="center"/>
                    <w:rPr>
                      <w:rFonts w:ascii="Journal" w:hAnsi="Journal"/>
                    </w:rPr>
                  </w:pPr>
                  <w:r>
                    <w:rPr>
                      <w:rFonts w:ascii="Journal" w:hAnsi="Journal"/>
                      <w:sz w:val="18"/>
                    </w:rPr>
                    <w:t>№ докум.</w:t>
                  </w:r>
                </w:p>
              </w:txbxContent>
            </v:textbox>
          </v:rect>
          <v:rect id="Rectangle 166" o:spid="_x0000_s4102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<v:textbox inset="1pt,1pt,1pt,1pt">
              <w:txbxContent>
                <w:p w:rsidR="00A36C95" w:rsidRDefault="00A36C95" w:rsidP="00126830">
                  <w:pPr>
                    <w:jc w:val="center"/>
                    <w:rPr>
                      <w:rFonts w:ascii="Journal" w:hAnsi="Journal"/>
                    </w:rPr>
                  </w:pPr>
                  <w:proofErr w:type="spellStart"/>
                  <w:r>
                    <w:rPr>
                      <w:rFonts w:ascii="Journal" w:hAnsi="Journal"/>
                      <w:sz w:val="18"/>
                    </w:rPr>
                    <w:t>Підпис</w:t>
                  </w:r>
                  <w:proofErr w:type="spellEnd"/>
                </w:p>
              </w:txbxContent>
            </v:textbox>
          </v:rect>
          <v:rect id="Rectangle 167" o:spid="_x0000_s4101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<v:textbox inset="1pt,1pt,1pt,1pt">
              <w:txbxContent>
                <w:p w:rsidR="00A36C95" w:rsidRDefault="00A36C95" w:rsidP="00126830">
                  <w:pPr>
                    <w:jc w:val="center"/>
                    <w:rPr>
                      <w:rFonts w:ascii="Journal" w:hAnsi="Journal"/>
                    </w:rPr>
                  </w:pPr>
                  <w:r>
                    <w:rPr>
                      <w:rFonts w:ascii="Journal" w:hAnsi="Journal"/>
                      <w:sz w:val="18"/>
                    </w:rPr>
                    <w:t>Дата</w:t>
                  </w:r>
                </w:p>
              </w:txbxContent>
            </v:textbox>
          </v:rect>
          <v:rect id="Rectangle 168" o:spid="_x0000_s4100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inset="1pt,1pt,1pt,1pt">
              <w:txbxContent>
                <w:p w:rsidR="00A36C95" w:rsidRDefault="00A36C95" w:rsidP="00126830">
                  <w:pPr>
                    <w:jc w:val="center"/>
                    <w:rPr>
                      <w:rFonts w:ascii="Journal" w:hAnsi="Journal"/>
                    </w:rPr>
                  </w:pPr>
                  <w:proofErr w:type="spellStart"/>
                  <w:r>
                    <w:rPr>
                      <w:rFonts w:ascii="Journal" w:hAnsi="Journal"/>
                      <w:sz w:val="18"/>
                    </w:rPr>
                    <w:t>Арк</w:t>
                  </w:r>
                  <w:proofErr w:type="spellEnd"/>
                  <w:r>
                    <w:rPr>
                      <w:rFonts w:ascii="Journal" w:hAnsi="Journal"/>
                      <w:sz w:val="18"/>
                    </w:rPr>
                    <w:t>.</w:t>
                  </w:r>
                </w:p>
              </w:txbxContent>
            </v:textbox>
          </v:rect>
          <v:rect id="Rectangle 169" o:spid="_x0000_s4099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<v:textbox inset="1pt,1pt,1pt,1pt">
              <w:txbxContent>
                <w:p w:rsidR="00A36C95" w:rsidRPr="00136BF7" w:rsidRDefault="00CF3C95" w:rsidP="00126830">
                  <w:pPr>
                    <w:jc w:val="center"/>
                    <w:rPr>
                      <w:rFonts w:ascii="Calibri" w:hAnsi="Calibri"/>
                      <w:lang w:val="en-US"/>
                    </w:rPr>
                  </w:pPr>
                  <w:r w:rsidRPr="001038EC">
                    <w:rPr>
                      <w:rFonts w:ascii="Calibri" w:hAnsi="Calibri"/>
                      <w:lang w:val="en-US"/>
                    </w:rPr>
                    <w:fldChar w:fldCharType="begin"/>
                  </w:r>
                  <w:r w:rsidR="00A36C95" w:rsidRPr="001038EC">
                    <w:rPr>
                      <w:rFonts w:ascii="Calibri" w:hAnsi="Calibri"/>
                      <w:lang w:val="en-US"/>
                    </w:rPr>
                    <w:instrText>PAGE   \* MERGEFORMAT</w:instrText>
                  </w:r>
                  <w:r w:rsidRPr="001038EC">
                    <w:rPr>
                      <w:rFonts w:ascii="Calibri" w:hAnsi="Calibri"/>
                      <w:lang w:val="en-US"/>
                    </w:rPr>
                    <w:fldChar w:fldCharType="separate"/>
                  </w:r>
                  <w:r w:rsidR="006A5D55">
                    <w:rPr>
                      <w:rFonts w:ascii="Calibri" w:hAnsi="Calibri"/>
                      <w:noProof/>
                      <w:lang w:val="en-US"/>
                    </w:rPr>
                    <w:t>2</w:t>
                  </w:r>
                  <w:r w:rsidRPr="001038EC">
                    <w:rPr>
                      <w:rFonts w:ascii="Calibri" w:hAnsi="Calibri"/>
                      <w:lang w:val="en-US"/>
                    </w:rPr>
                    <w:fldChar w:fldCharType="end"/>
                  </w:r>
                </w:p>
              </w:txbxContent>
            </v:textbox>
          </v:rect>
          <v:rect id="Rectangle 170" o:spid="_x0000_s4098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<v:textbox inset="1pt,1pt,1pt,1pt">
              <w:txbxContent>
                <w:p w:rsidR="002C61AD" w:rsidRDefault="00A36C95" w:rsidP="00126830">
                  <w:pPr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FE64A9">
                    <w:rPr>
                      <w:sz w:val="28"/>
                      <w:szCs w:val="28"/>
                      <w:lang w:val="uk-UA"/>
                    </w:rPr>
                    <w:t>Л</w:t>
                  </w:r>
                  <w:r w:rsidR="00B10517">
                    <w:rPr>
                      <w:sz w:val="28"/>
                      <w:szCs w:val="28"/>
                      <w:lang w:val="uk-UA"/>
                    </w:rPr>
                    <w:t>Р</w:t>
                  </w:r>
                  <w:r w:rsidR="00FF47D1">
                    <w:rPr>
                      <w:sz w:val="28"/>
                      <w:szCs w:val="28"/>
                      <w:lang w:val="uk-UA"/>
                    </w:rPr>
                    <w:t>01</w:t>
                  </w:r>
                  <w:r w:rsidRPr="00FE64A9">
                    <w:rPr>
                      <w:sz w:val="28"/>
                      <w:szCs w:val="28"/>
                      <w:lang w:val="uk-UA"/>
                    </w:rPr>
                    <w:t>.121</w:t>
                  </w:r>
                  <w:r w:rsidRPr="00FE64A9">
                    <w:rPr>
                      <w:sz w:val="28"/>
                      <w:szCs w:val="28"/>
                    </w:rPr>
                    <w:t>.5</w:t>
                  </w:r>
                  <w:r w:rsidR="00AC780F">
                    <w:rPr>
                      <w:sz w:val="28"/>
                      <w:szCs w:val="28"/>
                      <w:lang w:val="uk-UA"/>
                    </w:rPr>
                    <w:t>3</w:t>
                  </w:r>
                  <w:r w:rsidRPr="00FE64A9">
                    <w:rPr>
                      <w:sz w:val="28"/>
                      <w:szCs w:val="28"/>
                      <w:lang w:val="uk-UA"/>
                    </w:rPr>
                    <w:t>2</w:t>
                  </w:r>
                  <w:r w:rsidRPr="00FE64A9">
                    <w:rPr>
                      <w:sz w:val="28"/>
                      <w:szCs w:val="28"/>
                    </w:rPr>
                    <w:t>.</w:t>
                  </w:r>
                  <w:r w:rsidR="002C61AD">
                    <w:rPr>
                      <w:sz w:val="28"/>
                      <w:szCs w:val="28"/>
                      <w:lang w:val="uk-UA"/>
                    </w:rPr>
                    <w:t>16</w:t>
                  </w:r>
                  <w:r w:rsidR="006A5D55">
                    <w:rPr>
                      <w:sz w:val="28"/>
                      <w:szCs w:val="28"/>
                      <w:lang w:val="uk-UA"/>
                    </w:rPr>
                    <w:t>.16</w:t>
                  </w:r>
                </w:p>
                <w:p w:rsidR="006A5D55" w:rsidRDefault="006A5D55" w:rsidP="00126830">
                  <w:pPr>
                    <w:jc w:val="center"/>
                    <w:rPr>
                      <w:sz w:val="28"/>
                      <w:szCs w:val="28"/>
                      <w:lang w:val="uk-UA"/>
                    </w:rPr>
                  </w:pPr>
                </w:p>
                <w:p w:rsidR="00A36C95" w:rsidRPr="002C61AD" w:rsidRDefault="002C61AD" w:rsidP="00126830">
                  <w:pPr>
                    <w:jc w:val="center"/>
                    <w:rPr>
                      <w:lang w:val="uk-UA"/>
                    </w:rPr>
                  </w:pPr>
                  <w:r>
                    <w:rPr>
                      <w:sz w:val="28"/>
                      <w:szCs w:val="28"/>
                    </w:rPr>
                    <w:t>.1</w:t>
                  </w:r>
                  <w:r>
                    <w:rPr>
                      <w:sz w:val="28"/>
                      <w:szCs w:val="28"/>
                      <w:lang w:val="uk-UA"/>
                    </w:rPr>
                    <w:t>6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25D69"/>
    <w:multiLevelType w:val="hybridMultilevel"/>
    <w:tmpl w:val="0A6881A0"/>
    <w:lvl w:ilvl="0" w:tplc="6DBC35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66AA4"/>
    <w:multiLevelType w:val="hybridMultilevel"/>
    <w:tmpl w:val="60A657C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233BF"/>
    <w:multiLevelType w:val="hybridMultilevel"/>
    <w:tmpl w:val="7AB033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C2A57"/>
    <w:multiLevelType w:val="hybridMultilevel"/>
    <w:tmpl w:val="42E0EA7C"/>
    <w:lvl w:ilvl="0" w:tplc="961C2CF0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15" w:hanging="360"/>
      </w:pPr>
    </w:lvl>
    <w:lvl w:ilvl="2" w:tplc="2000001B" w:tentative="1">
      <w:start w:val="1"/>
      <w:numFmt w:val="lowerRoman"/>
      <w:lvlText w:val="%3."/>
      <w:lvlJc w:val="right"/>
      <w:pPr>
        <w:ind w:left="2235" w:hanging="180"/>
      </w:pPr>
    </w:lvl>
    <w:lvl w:ilvl="3" w:tplc="2000000F" w:tentative="1">
      <w:start w:val="1"/>
      <w:numFmt w:val="decimal"/>
      <w:lvlText w:val="%4."/>
      <w:lvlJc w:val="left"/>
      <w:pPr>
        <w:ind w:left="2955" w:hanging="360"/>
      </w:pPr>
    </w:lvl>
    <w:lvl w:ilvl="4" w:tplc="20000019" w:tentative="1">
      <w:start w:val="1"/>
      <w:numFmt w:val="lowerLetter"/>
      <w:lvlText w:val="%5."/>
      <w:lvlJc w:val="left"/>
      <w:pPr>
        <w:ind w:left="3675" w:hanging="360"/>
      </w:pPr>
    </w:lvl>
    <w:lvl w:ilvl="5" w:tplc="2000001B" w:tentative="1">
      <w:start w:val="1"/>
      <w:numFmt w:val="lowerRoman"/>
      <w:lvlText w:val="%6."/>
      <w:lvlJc w:val="right"/>
      <w:pPr>
        <w:ind w:left="4395" w:hanging="180"/>
      </w:pPr>
    </w:lvl>
    <w:lvl w:ilvl="6" w:tplc="2000000F" w:tentative="1">
      <w:start w:val="1"/>
      <w:numFmt w:val="decimal"/>
      <w:lvlText w:val="%7."/>
      <w:lvlJc w:val="left"/>
      <w:pPr>
        <w:ind w:left="5115" w:hanging="360"/>
      </w:pPr>
    </w:lvl>
    <w:lvl w:ilvl="7" w:tplc="20000019" w:tentative="1">
      <w:start w:val="1"/>
      <w:numFmt w:val="lowerLetter"/>
      <w:lvlText w:val="%8."/>
      <w:lvlJc w:val="left"/>
      <w:pPr>
        <w:ind w:left="5835" w:hanging="360"/>
      </w:pPr>
    </w:lvl>
    <w:lvl w:ilvl="8" w:tplc="2000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>
    <w:nsid w:val="17A836B3"/>
    <w:multiLevelType w:val="hybridMultilevel"/>
    <w:tmpl w:val="7066618E"/>
    <w:lvl w:ilvl="0" w:tplc="2000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996BD4"/>
    <w:multiLevelType w:val="multilevel"/>
    <w:tmpl w:val="CC6E1762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432" w:hanging="2160"/>
      </w:pPr>
      <w:rPr>
        <w:rFonts w:hint="default"/>
      </w:rPr>
    </w:lvl>
  </w:abstractNum>
  <w:abstractNum w:abstractNumId="6">
    <w:nsid w:val="20CA146C"/>
    <w:multiLevelType w:val="hybridMultilevel"/>
    <w:tmpl w:val="32BE2B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CD619D"/>
    <w:multiLevelType w:val="hybridMultilevel"/>
    <w:tmpl w:val="E708D604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3B2D6705"/>
    <w:multiLevelType w:val="hybridMultilevel"/>
    <w:tmpl w:val="F02436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B27B66"/>
    <w:multiLevelType w:val="hybridMultilevel"/>
    <w:tmpl w:val="8352809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62240FC"/>
    <w:multiLevelType w:val="hybridMultilevel"/>
    <w:tmpl w:val="8D94FD52"/>
    <w:lvl w:ilvl="0" w:tplc="6DBC35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712A08"/>
    <w:multiLevelType w:val="hybridMultilevel"/>
    <w:tmpl w:val="596AC854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FAA665E"/>
    <w:multiLevelType w:val="hybridMultilevel"/>
    <w:tmpl w:val="18105D76"/>
    <w:lvl w:ilvl="0" w:tplc="3FC250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274591"/>
    <w:multiLevelType w:val="hybridMultilevel"/>
    <w:tmpl w:val="45F676FA"/>
    <w:lvl w:ilvl="0" w:tplc="6DBC3596">
      <w:start w:val="1"/>
      <w:numFmt w:val="decimal"/>
      <w:lvlText w:val="%1."/>
      <w:lvlJc w:val="left"/>
      <w:pPr>
        <w:ind w:left="1150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870" w:hanging="360"/>
      </w:pPr>
    </w:lvl>
    <w:lvl w:ilvl="2" w:tplc="0422001B" w:tentative="1">
      <w:start w:val="1"/>
      <w:numFmt w:val="lowerRoman"/>
      <w:lvlText w:val="%3."/>
      <w:lvlJc w:val="right"/>
      <w:pPr>
        <w:ind w:left="2590" w:hanging="180"/>
      </w:pPr>
    </w:lvl>
    <w:lvl w:ilvl="3" w:tplc="0422000F" w:tentative="1">
      <w:start w:val="1"/>
      <w:numFmt w:val="decimal"/>
      <w:lvlText w:val="%4."/>
      <w:lvlJc w:val="left"/>
      <w:pPr>
        <w:ind w:left="3310" w:hanging="360"/>
      </w:pPr>
    </w:lvl>
    <w:lvl w:ilvl="4" w:tplc="04220019" w:tentative="1">
      <w:start w:val="1"/>
      <w:numFmt w:val="lowerLetter"/>
      <w:lvlText w:val="%5."/>
      <w:lvlJc w:val="left"/>
      <w:pPr>
        <w:ind w:left="4030" w:hanging="360"/>
      </w:pPr>
    </w:lvl>
    <w:lvl w:ilvl="5" w:tplc="0422001B" w:tentative="1">
      <w:start w:val="1"/>
      <w:numFmt w:val="lowerRoman"/>
      <w:lvlText w:val="%6."/>
      <w:lvlJc w:val="right"/>
      <w:pPr>
        <w:ind w:left="4750" w:hanging="180"/>
      </w:pPr>
    </w:lvl>
    <w:lvl w:ilvl="6" w:tplc="0422000F" w:tentative="1">
      <w:start w:val="1"/>
      <w:numFmt w:val="decimal"/>
      <w:lvlText w:val="%7."/>
      <w:lvlJc w:val="left"/>
      <w:pPr>
        <w:ind w:left="5470" w:hanging="360"/>
      </w:pPr>
    </w:lvl>
    <w:lvl w:ilvl="7" w:tplc="04220019" w:tentative="1">
      <w:start w:val="1"/>
      <w:numFmt w:val="lowerLetter"/>
      <w:lvlText w:val="%8."/>
      <w:lvlJc w:val="left"/>
      <w:pPr>
        <w:ind w:left="6190" w:hanging="360"/>
      </w:pPr>
    </w:lvl>
    <w:lvl w:ilvl="8" w:tplc="0422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14">
    <w:nsid w:val="5B836C62"/>
    <w:multiLevelType w:val="hybridMultilevel"/>
    <w:tmpl w:val="FFF88758"/>
    <w:lvl w:ilvl="0" w:tplc="85822F1E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1" w:hanging="360"/>
      </w:pPr>
    </w:lvl>
    <w:lvl w:ilvl="2" w:tplc="2000001B" w:tentative="1">
      <w:start w:val="1"/>
      <w:numFmt w:val="lowerRoman"/>
      <w:lvlText w:val="%3."/>
      <w:lvlJc w:val="right"/>
      <w:pPr>
        <w:ind w:left="1801" w:hanging="180"/>
      </w:pPr>
    </w:lvl>
    <w:lvl w:ilvl="3" w:tplc="2000000F" w:tentative="1">
      <w:start w:val="1"/>
      <w:numFmt w:val="decimal"/>
      <w:lvlText w:val="%4."/>
      <w:lvlJc w:val="left"/>
      <w:pPr>
        <w:ind w:left="2521" w:hanging="360"/>
      </w:pPr>
    </w:lvl>
    <w:lvl w:ilvl="4" w:tplc="20000019" w:tentative="1">
      <w:start w:val="1"/>
      <w:numFmt w:val="lowerLetter"/>
      <w:lvlText w:val="%5."/>
      <w:lvlJc w:val="left"/>
      <w:pPr>
        <w:ind w:left="3241" w:hanging="360"/>
      </w:pPr>
    </w:lvl>
    <w:lvl w:ilvl="5" w:tplc="2000001B" w:tentative="1">
      <w:start w:val="1"/>
      <w:numFmt w:val="lowerRoman"/>
      <w:lvlText w:val="%6."/>
      <w:lvlJc w:val="right"/>
      <w:pPr>
        <w:ind w:left="3961" w:hanging="180"/>
      </w:pPr>
    </w:lvl>
    <w:lvl w:ilvl="6" w:tplc="2000000F" w:tentative="1">
      <w:start w:val="1"/>
      <w:numFmt w:val="decimal"/>
      <w:lvlText w:val="%7."/>
      <w:lvlJc w:val="left"/>
      <w:pPr>
        <w:ind w:left="4681" w:hanging="360"/>
      </w:pPr>
    </w:lvl>
    <w:lvl w:ilvl="7" w:tplc="20000019" w:tentative="1">
      <w:start w:val="1"/>
      <w:numFmt w:val="lowerLetter"/>
      <w:lvlText w:val="%8."/>
      <w:lvlJc w:val="left"/>
      <w:pPr>
        <w:ind w:left="5401" w:hanging="360"/>
      </w:pPr>
    </w:lvl>
    <w:lvl w:ilvl="8" w:tplc="2000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5">
    <w:nsid w:val="5CBD0007"/>
    <w:multiLevelType w:val="hybridMultilevel"/>
    <w:tmpl w:val="8860470A"/>
    <w:lvl w:ilvl="0" w:tplc="6DBC3596">
      <w:start w:val="1"/>
      <w:numFmt w:val="decimal"/>
      <w:lvlText w:val="%1."/>
      <w:lvlJc w:val="left"/>
      <w:pPr>
        <w:ind w:left="1361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2081" w:hanging="360"/>
      </w:pPr>
    </w:lvl>
    <w:lvl w:ilvl="2" w:tplc="0422001B" w:tentative="1">
      <w:start w:val="1"/>
      <w:numFmt w:val="lowerRoman"/>
      <w:lvlText w:val="%3."/>
      <w:lvlJc w:val="right"/>
      <w:pPr>
        <w:ind w:left="2801" w:hanging="180"/>
      </w:pPr>
    </w:lvl>
    <w:lvl w:ilvl="3" w:tplc="0422000F" w:tentative="1">
      <w:start w:val="1"/>
      <w:numFmt w:val="decimal"/>
      <w:lvlText w:val="%4."/>
      <w:lvlJc w:val="left"/>
      <w:pPr>
        <w:ind w:left="3521" w:hanging="360"/>
      </w:pPr>
    </w:lvl>
    <w:lvl w:ilvl="4" w:tplc="04220019" w:tentative="1">
      <w:start w:val="1"/>
      <w:numFmt w:val="lowerLetter"/>
      <w:lvlText w:val="%5."/>
      <w:lvlJc w:val="left"/>
      <w:pPr>
        <w:ind w:left="4241" w:hanging="360"/>
      </w:pPr>
    </w:lvl>
    <w:lvl w:ilvl="5" w:tplc="0422001B" w:tentative="1">
      <w:start w:val="1"/>
      <w:numFmt w:val="lowerRoman"/>
      <w:lvlText w:val="%6."/>
      <w:lvlJc w:val="right"/>
      <w:pPr>
        <w:ind w:left="4961" w:hanging="180"/>
      </w:pPr>
    </w:lvl>
    <w:lvl w:ilvl="6" w:tplc="0422000F" w:tentative="1">
      <w:start w:val="1"/>
      <w:numFmt w:val="decimal"/>
      <w:lvlText w:val="%7."/>
      <w:lvlJc w:val="left"/>
      <w:pPr>
        <w:ind w:left="5681" w:hanging="360"/>
      </w:pPr>
    </w:lvl>
    <w:lvl w:ilvl="7" w:tplc="04220019" w:tentative="1">
      <w:start w:val="1"/>
      <w:numFmt w:val="lowerLetter"/>
      <w:lvlText w:val="%8."/>
      <w:lvlJc w:val="left"/>
      <w:pPr>
        <w:ind w:left="6401" w:hanging="360"/>
      </w:pPr>
    </w:lvl>
    <w:lvl w:ilvl="8" w:tplc="0422001B" w:tentative="1">
      <w:start w:val="1"/>
      <w:numFmt w:val="lowerRoman"/>
      <w:lvlText w:val="%9."/>
      <w:lvlJc w:val="right"/>
      <w:pPr>
        <w:ind w:left="7121" w:hanging="180"/>
      </w:pPr>
    </w:lvl>
  </w:abstractNum>
  <w:abstractNum w:abstractNumId="16">
    <w:nsid w:val="5D2C2CB7"/>
    <w:multiLevelType w:val="hybridMultilevel"/>
    <w:tmpl w:val="FE2C8B64"/>
    <w:lvl w:ilvl="0" w:tplc="6DBC35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18436D"/>
    <w:multiLevelType w:val="hybridMultilevel"/>
    <w:tmpl w:val="AC7455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DB1601"/>
    <w:multiLevelType w:val="hybridMultilevel"/>
    <w:tmpl w:val="1204968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497323"/>
    <w:multiLevelType w:val="hybridMultilevel"/>
    <w:tmpl w:val="A38CC9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4F548D"/>
    <w:multiLevelType w:val="multilevel"/>
    <w:tmpl w:val="3152A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>
    <w:nsid w:val="7E542801"/>
    <w:multiLevelType w:val="hybridMultilevel"/>
    <w:tmpl w:val="B42474EA"/>
    <w:lvl w:ilvl="0" w:tplc="CBF8767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>
    <w:nsid w:val="7FE268A0"/>
    <w:multiLevelType w:val="hybridMultilevel"/>
    <w:tmpl w:val="C43854AA"/>
    <w:lvl w:ilvl="0" w:tplc="66A65F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FFCF032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6"/>
  </w:num>
  <w:num w:numId="3">
    <w:abstractNumId w:val="0"/>
  </w:num>
  <w:num w:numId="4">
    <w:abstractNumId w:val="13"/>
  </w:num>
  <w:num w:numId="5">
    <w:abstractNumId w:val="15"/>
  </w:num>
  <w:num w:numId="6">
    <w:abstractNumId w:val="16"/>
  </w:num>
  <w:num w:numId="7">
    <w:abstractNumId w:val="10"/>
  </w:num>
  <w:num w:numId="8">
    <w:abstractNumId w:val="20"/>
  </w:num>
  <w:num w:numId="9">
    <w:abstractNumId w:val="7"/>
  </w:num>
  <w:num w:numId="10">
    <w:abstractNumId w:val="9"/>
  </w:num>
  <w:num w:numId="11">
    <w:abstractNumId w:val="21"/>
  </w:num>
  <w:num w:numId="12">
    <w:abstractNumId w:val="17"/>
  </w:num>
  <w:num w:numId="13">
    <w:abstractNumId w:val="2"/>
  </w:num>
  <w:num w:numId="14">
    <w:abstractNumId w:val="18"/>
  </w:num>
  <w:num w:numId="15">
    <w:abstractNumId w:val="12"/>
  </w:num>
  <w:num w:numId="16">
    <w:abstractNumId w:val="3"/>
  </w:num>
  <w:num w:numId="17">
    <w:abstractNumId w:val="22"/>
  </w:num>
  <w:num w:numId="18">
    <w:abstractNumId w:val="14"/>
  </w:num>
  <w:num w:numId="19">
    <w:abstractNumId w:val="11"/>
  </w:num>
  <w:num w:numId="20">
    <w:abstractNumId w:val="8"/>
  </w:num>
  <w:num w:numId="21">
    <w:abstractNumId w:val="4"/>
  </w:num>
  <w:num w:numId="22">
    <w:abstractNumId w:val="5"/>
  </w:num>
  <w:num w:numId="2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212360"/>
    <w:rsid w:val="0000110B"/>
    <w:rsid w:val="00021541"/>
    <w:rsid w:val="00025EF4"/>
    <w:rsid w:val="000530ED"/>
    <w:rsid w:val="00064A6F"/>
    <w:rsid w:val="000769DC"/>
    <w:rsid w:val="000922AE"/>
    <w:rsid w:val="0009264B"/>
    <w:rsid w:val="000C2C64"/>
    <w:rsid w:val="000C7AAB"/>
    <w:rsid w:val="000D14E6"/>
    <w:rsid w:val="000E3D26"/>
    <w:rsid w:val="000E6355"/>
    <w:rsid w:val="000F1FF7"/>
    <w:rsid w:val="001038EC"/>
    <w:rsid w:val="001136AB"/>
    <w:rsid w:val="00121088"/>
    <w:rsid w:val="00124F6D"/>
    <w:rsid w:val="001258F7"/>
    <w:rsid w:val="00126830"/>
    <w:rsid w:val="00136BF7"/>
    <w:rsid w:val="00152C62"/>
    <w:rsid w:val="001569F6"/>
    <w:rsid w:val="00184B59"/>
    <w:rsid w:val="00184B69"/>
    <w:rsid w:val="001A24FA"/>
    <w:rsid w:val="001D4E27"/>
    <w:rsid w:val="001E6D17"/>
    <w:rsid w:val="002024AA"/>
    <w:rsid w:val="00212360"/>
    <w:rsid w:val="00255772"/>
    <w:rsid w:val="00257FDA"/>
    <w:rsid w:val="00267BAC"/>
    <w:rsid w:val="002750A1"/>
    <w:rsid w:val="0029663D"/>
    <w:rsid w:val="002B1852"/>
    <w:rsid w:val="002C4673"/>
    <w:rsid w:val="002C61AD"/>
    <w:rsid w:val="002E30E7"/>
    <w:rsid w:val="002E6AEE"/>
    <w:rsid w:val="002F55CB"/>
    <w:rsid w:val="00306AD9"/>
    <w:rsid w:val="0031438F"/>
    <w:rsid w:val="00314BB3"/>
    <w:rsid w:val="003205AB"/>
    <w:rsid w:val="00320BAE"/>
    <w:rsid w:val="0032141E"/>
    <w:rsid w:val="003242B0"/>
    <w:rsid w:val="00346545"/>
    <w:rsid w:val="003810E7"/>
    <w:rsid w:val="003832E0"/>
    <w:rsid w:val="003A35DB"/>
    <w:rsid w:val="003B01B0"/>
    <w:rsid w:val="003C6622"/>
    <w:rsid w:val="003D14AA"/>
    <w:rsid w:val="003D1BA7"/>
    <w:rsid w:val="003D4605"/>
    <w:rsid w:val="003E6418"/>
    <w:rsid w:val="003F53C4"/>
    <w:rsid w:val="00401F4C"/>
    <w:rsid w:val="00414165"/>
    <w:rsid w:val="004343D0"/>
    <w:rsid w:val="00437139"/>
    <w:rsid w:val="00443BCE"/>
    <w:rsid w:val="00464AFF"/>
    <w:rsid w:val="004657C9"/>
    <w:rsid w:val="00467D6D"/>
    <w:rsid w:val="00474F1B"/>
    <w:rsid w:val="00480488"/>
    <w:rsid w:val="004A7148"/>
    <w:rsid w:val="004B0856"/>
    <w:rsid w:val="004C554F"/>
    <w:rsid w:val="004E002F"/>
    <w:rsid w:val="004E04AE"/>
    <w:rsid w:val="004E38E6"/>
    <w:rsid w:val="00510078"/>
    <w:rsid w:val="00527AD8"/>
    <w:rsid w:val="0054744F"/>
    <w:rsid w:val="005513C4"/>
    <w:rsid w:val="00557FCB"/>
    <w:rsid w:val="005A4B9A"/>
    <w:rsid w:val="005D2D3F"/>
    <w:rsid w:val="005F27BB"/>
    <w:rsid w:val="00605A63"/>
    <w:rsid w:val="00617CEB"/>
    <w:rsid w:val="00633DE8"/>
    <w:rsid w:val="00651287"/>
    <w:rsid w:val="006523D8"/>
    <w:rsid w:val="00652FD6"/>
    <w:rsid w:val="00672AF0"/>
    <w:rsid w:val="00676C1D"/>
    <w:rsid w:val="00693C48"/>
    <w:rsid w:val="006955F0"/>
    <w:rsid w:val="006A5D55"/>
    <w:rsid w:val="006C3C2D"/>
    <w:rsid w:val="006C3F2D"/>
    <w:rsid w:val="006E1162"/>
    <w:rsid w:val="006E4632"/>
    <w:rsid w:val="006E49DB"/>
    <w:rsid w:val="006E4A4E"/>
    <w:rsid w:val="006F7782"/>
    <w:rsid w:val="0070277B"/>
    <w:rsid w:val="0073364F"/>
    <w:rsid w:val="00745951"/>
    <w:rsid w:val="0074790C"/>
    <w:rsid w:val="00753B18"/>
    <w:rsid w:val="0077105A"/>
    <w:rsid w:val="0078492C"/>
    <w:rsid w:val="007925F3"/>
    <w:rsid w:val="007C68AF"/>
    <w:rsid w:val="007E3718"/>
    <w:rsid w:val="007E49BD"/>
    <w:rsid w:val="007F35A8"/>
    <w:rsid w:val="00811F5C"/>
    <w:rsid w:val="00816854"/>
    <w:rsid w:val="00820AF2"/>
    <w:rsid w:val="00830D2B"/>
    <w:rsid w:val="0085086B"/>
    <w:rsid w:val="00860E5E"/>
    <w:rsid w:val="00870A5A"/>
    <w:rsid w:val="008847B3"/>
    <w:rsid w:val="0089124D"/>
    <w:rsid w:val="0089684A"/>
    <w:rsid w:val="008A310C"/>
    <w:rsid w:val="008A7710"/>
    <w:rsid w:val="008D44C0"/>
    <w:rsid w:val="008F3ADE"/>
    <w:rsid w:val="008F79A4"/>
    <w:rsid w:val="0090664D"/>
    <w:rsid w:val="009115F7"/>
    <w:rsid w:val="00920305"/>
    <w:rsid w:val="00926D7B"/>
    <w:rsid w:val="00935F20"/>
    <w:rsid w:val="0094069F"/>
    <w:rsid w:val="00940E65"/>
    <w:rsid w:val="00941070"/>
    <w:rsid w:val="009517CF"/>
    <w:rsid w:val="00966D6A"/>
    <w:rsid w:val="00977613"/>
    <w:rsid w:val="009962A1"/>
    <w:rsid w:val="009C15A9"/>
    <w:rsid w:val="00A11627"/>
    <w:rsid w:val="00A13CCD"/>
    <w:rsid w:val="00A152A9"/>
    <w:rsid w:val="00A2514B"/>
    <w:rsid w:val="00A26520"/>
    <w:rsid w:val="00A33708"/>
    <w:rsid w:val="00A34A52"/>
    <w:rsid w:val="00A36C95"/>
    <w:rsid w:val="00A4743D"/>
    <w:rsid w:val="00A647DC"/>
    <w:rsid w:val="00A65C3F"/>
    <w:rsid w:val="00A721DD"/>
    <w:rsid w:val="00A72D75"/>
    <w:rsid w:val="00A73B0A"/>
    <w:rsid w:val="00A763E1"/>
    <w:rsid w:val="00A800B0"/>
    <w:rsid w:val="00A83D8C"/>
    <w:rsid w:val="00A86E50"/>
    <w:rsid w:val="00AB0F8E"/>
    <w:rsid w:val="00AC780F"/>
    <w:rsid w:val="00AD10A0"/>
    <w:rsid w:val="00AD4D97"/>
    <w:rsid w:val="00AF6821"/>
    <w:rsid w:val="00B10517"/>
    <w:rsid w:val="00B129BA"/>
    <w:rsid w:val="00B146EE"/>
    <w:rsid w:val="00B258AF"/>
    <w:rsid w:val="00B31194"/>
    <w:rsid w:val="00B55886"/>
    <w:rsid w:val="00B72E7E"/>
    <w:rsid w:val="00B75CD1"/>
    <w:rsid w:val="00BC0C18"/>
    <w:rsid w:val="00BE2391"/>
    <w:rsid w:val="00BE41B6"/>
    <w:rsid w:val="00BE423A"/>
    <w:rsid w:val="00C148E4"/>
    <w:rsid w:val="00C17D89"/>
    <w:rsid w:val="00C21369"/>
    <w:rsid w:val="00C4261C"/>
    <w:rsid w:val="00C4269D"/>
    <w:rsid w:val="00C501F0"/>
    <w:rsid w:val="00C577F0"/>
    <w:rsid w:val="00C57FDE"/>
    <w:rsid w:val="00C63915"/>
    <w:rsid w:val="00C807A9"/>
    <w:rsid w:val="00C8782E"/>
    <w:rsid w:val="00CA00DA"/>
    <w:rsid w:val="00CA4C88"/>
    <w:rsid w:val="00CC3C61"/>
    <w:rsid w:val="00CD1F70"/>
    <w:rsid w:val="00CE00B5"/>
    <w:rsid w:val="00CF2BE1"/>
    <w:rsid w:val="00CF3C95"/>
    <w:rsid w:val="00CF65B8"/>
    <w:rsid w:val="00D34379"/>
    <w:rsid w:val="00D35631"/>
    <w:rsid w:val="00D37EAB"/>
    <w:rsid w:val="00D762F5"/>
    <w:rsid w:val="00D8677B"/>
    <w:rsid w:val="00DC73A9"/>
    <w:rsid w:val="00DD5407"/>
    <w:rsid w:val="00DE1A2E"/>
    <w:rsid w:val="00DE7337"/>
    <w:rsid w:val="00DF1B88"/>
    <w:rsid w:val="00DF365B"/>
    <w:rsid w:val="00E20581"/>
    <w:rsid w:val="00E237CA"/>
    <w:rsid w:val="00E328E0"/>
    <w:rsid w:val="00E4021C"/>
    <w:rsid w:val="00E44D0E"/>
    <w:rsid w:val="00E60E67"/>
    <w:rsid w:val="00E83411"/>
    <w:rsid w:val="00E942E3"/>
    <w:rsid w:val="00E97289"/>
    <w:rsid w:val="00ED742E"/>
    <w:rsid w:val="00EF1B67"/>
    <w:rsid w:val="00F14A38"/>
    <w:rsid w:val="00F26C3D"/>
    <w:rsid w:val="00F27527"/>
    <w:rsid w:val="00F344B5"/>
    <w:rsid w:val="00F618FE"/>
    <w:rsid w:val="00F65598"/>
    <w:rsid w:val="00F73DCB"/>
    <w:rsid w:val="00F75705"/>
    <w:rsid w:val="00F96104"/>
    <w:rsid w:val="00FE64A9"/>
    <w:rsid w:val="00FF277D"/>
    <w:rsid w:val="00FF30A5"/>
    <w:rsid w:val="00FF47D1"/>
    <w:rsid w:val="00FF6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D2B"/>
    <w:rPr>
      <w:sz w:val="24"/>
      <w:szCs w:val="24"/>
    </w:rPr>
  </w:style>
  <w:style w:type="paragraph" w:styleId="1">
    <w:name w:val="heading 1"/>
    <w:basedOn w:val="a"/>
    <w:next w:val="a"/>
    <w:qFormat/>
    <w:rsid w:val="00CF65B8"/>
    <w:pPr>
      <w:suppressAutoHyphens/>
      <w:spacing w:line="336" w:lineRule="auto"/>
      <w:jc w:val="center"/>
      <w:outlineLvl w:val="0"/>
    </w:pPr>
    <w:rPr>
      <w:b/>
      <w:caps/>
      <w:kern w:val="28"/>
      <w:lang w:val="uk-UA"/>
    </w:rPr>
  </w:style>
  <w:style w:type="paragraph" w:styleId="2">
    <w:name w:val="heading 2"/>
    <w:basedOn w:val="a"/>
    <w:next w:val="a"/>
    <w:qFormat/>
    <w:rsid w:val="00CF65B8"/>
    <w:pPr>
      <w:suppressAutoHyphens/>
      <w:spacing w:line="336" w:lineRule="auto"/>
      <w:ind w:left="851"/>
      <w:outlineLvl w:val="1"/>
    </w:pPr>
    <w:rPr>
      <w:b/>
      <w:lang w:val="uk-UA"/>
    </w:rPr>
  </w:style>
  <w:style w:type="paragraph" w:styleId="3">
    <w:name w:val="heading 3"/>
    <w:basedOn w:val="a"/>
    <w:next w:val="a"/>
    <w:qFormat/>
    <w:rsid w:val="00CF65B8"/>
    <w:pPr>
      <w:suppressAutoHyphens/>
      <w:spacing w:line="336" w:lineRule="auto"/>
      <w:ind w:left="851"/>
      <w:outlineLvl w:val="2"/>
    </w:pPr>
    <w:rPr>
      <w:b/>
      <w:lang w:val="uk-UA"/>
    </w:rPr>
  </w:style>
  <w:style w:type="paragraph" w:styleId="4">
    <w:name w:val="heading 4"/>
    <w:basedOn w:val="a"/>
    <w:next w:val="a"/>
    <w:qFormat/>
    <w:rsid w:val="00CF65B8"/>
    <w:pPr>
      <w:suppressAutoHyphens/>
      <w:spacing w:line="336" w:lineRule="auto"/>
      <w:jc w:val="center"/>
      <w:outlineLvl w:val="3"/>
    </w:pPr>
    <w:rPr>
      <w:b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CF65B8"/>
    <w:pPr>
      <w:tabs>
        <w:tab w:val="center" w:pos="4153"/>
        <w:tab w:val="right" w:pos="8306"/>
      </w:tabs>
    </w:pPr>
    <w:rPr>
      <w:lang w:val="uk-UA"/>
    </w:rPr>
  </w:style>
  <w:style w:type="paragraph" w:styleId="a5">
    <w:name w:val="caption"/>
    <w:basedOn w:val="a"/>
    <w:next w:val="a"/>
    <w:qFormat/>
    <w:rsid w:val="00CF65B8"/>
    <w:pPr>
      <w:suppressAutoHyphens/>
      <w:spacing w:line="336" w:lineRule="auto"/>
      <w:jc w:val="center"/>
    </w:pPr>
    <w:rPr>
      <w:lang w:val="uk-UA"/>
    </w:rPr>
  </w:style>
  <w:style w:type="paragraph" w:styleId="a6">
    <w:name w:val="footer"/>
    <w:basedOn w:val="a"/>
    <w:link w:val="a7"/>
    <w:uiPriority w:val="99"/>
    <w:rsid w:val="00CF65B8"/>
    <w:pPr>
      <w:tabs>
        <w:tab w:val="center" w:pos="4153"/>
        <w:tab w:val="right" w:pos="8306"/>
      </w:tabs>
    </w:pPr>
    <w:rPr>
      <w:lang w:val="uk-UA"/>
    </w:rPr>
  </w:style>
  <w:style w:type="character" w:styleId="a8">
    <w:name w:val="page number"/>
    <w:rsid w:val="00CF65B8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rsid w:val="00CF65B8"/>
    <w:pPr>
      <w:tabs>
        <w:tab w:val="right" w:leader="dot" w:pos="9355"/>
      </w:tabs>
      <w:spacing w:line="336" w:lineRule="auto"/>
      <w:ind w:right="851"/>
    </w:pPr>
    <w:rPr>
      <w:caps/>
    </w:rPr>
  </w:style>
  <w:style w:type="paragraph" w:styleId="20">
    <w:name w:val="toc 2"/>
    <w:basedOn w:val="a"/>
    <w:next w:val="a"/>
    <w:autoRedefine/>
    <w:semiHidden/>
    <w:rsid w:val="00CF65B8"/>
    <w:pPr>
      <w:tabs>
        <w:tab w:val="right" w:leader="dot" w:pos="9355"/>
      </w:tabs>
      <w:spacing w:line="336" w:lineRule="auto"/>
      <w:ind w:left="284" w:right="851"/>
    </w:pPr>
  </w:style>
  <w:style w:type="paragraph" w:styleId="30">
    <w:name w:val="toc 3"/>
    <w:basedOn w:val="a"/>
    <w:next w:val="a"/>
    <w:autoRedefine/>
    <w:semiHidden/>
    <w:rsid w:val="00CF65B8"/>
    <w:pPr>
      <w:tabs>
        <w:tab w:val="right" w:leader="dot" w:pos="9355"/>
      </w:tabs>
      <w:spacing w:line="336" w:lineRule="auto"/>
      <w:ind w:left="567" w:right="851"/>
    </w:pPr>
  </w:style>
  <w:style w:type="paragraph" w:styleId="40">
    <w:name w:val="toc 4"/>
    <w:basedOn w:val="a"/>
    <w:next w:val="a"/>
    <w:autoRedefine/>
    <w:semiHidden/>
    <w:rsid w:val="00CF65B8"/>
    <w:pPr>
      <w:tabs>
        <w:tab w:val="right" w:leader="dot" w:pos="9356"/>
      </w:tabs>
      <w:spacing w:line="336" w:lineRule="auto"/>
      <w:ind w:left="284" w:right="851"/>
    </w:pPr>
  </w:style>
  <w:style w:type="paragraph" w:styleId="a9">
    <w:name w:val="Body Text"/>
    <w:basedOn w:val="a"/>
    <w:rsid w:val="00CF65B8"/>
    <w:pPr>
      <w:spacing w:line="336" w:lineRule="auto"/>
      <w:ind w:firstLine="851"/>
    </w:pPr>
  </w:style>
  <w:style w:type="paragraph" w:customStyle="1" w:styleId="aa">
    <w:name w:val="Переменные"/>
    <w:basedOn w:val="a9"/>
    <w:rsid w:val="00CF65B8"/>
    <w:pPr>
      <w:tabs>
        <w:tab w:val="left" w:pos="482"/>
      </w:tabs>
      <w:ind w:left="482" w:hanging="482"/>
    </w:pPr>
  </w:style>
  <w:style w:type="paragraph" w:styleId="ab">
    <w:name w:val="Document Map"/>
    <w:basedOn w:val="a"/>
    <w:semiHidden/>
    <w:rsid w:val="00CF65B8"/>
    <w:pPr>
      <w:shd w:val="clear" w:color="auto" w:fill="000080"/>
    </w:pPr>
  </w:style>
  <w:style w:type="paragraph" w:customStyle="1" w:styleId="ac">
    <w:name w:val="Формула"/>
    <w:basedOn w:val="a9"/>
    <w:rsid w:val="00CF65B8"/>
    <w:pPr>
      <w:tabs>
        <w:tab w:val="center" w:pos="4536"/>
        <w:tab w:val="right" w:pos="9356"/>
      </w:tabs>
      <w:ind w:firstLine="0"/>
    </w:pPr>
  </w:style>
  <w:style w:type="paragraph" w:customStyle="1" w:styleId="WW-3">
    <w:name w:val="WW-Основной текст с отступом 3"/>
    <w:basedOn w:val="a"/>
    <w:rsid w:val="00830D2B"/>
    <w:pPr>
      <w:widowControl w:val="0"/>
      <w:suppressAutoHyphens/>
      <w:spacing w:line="264" w:lineRule="auto"/>
      <w:ind w:firstLine="720"/>
      <w:jc w:val="both"/>
    </w:pPr>
    <w:rPr>
      <w:sz w:val="28"/>
      <w:szCs w:val="20"/>
      <w:lang w:val="uk-UA"/>
    </w:rPr>
  </w:style>
  <w:style w:type="character" w:customStyle="1" w:styleId="a4">
    <w:name w:val="Верхний колонтитул Знак"/>
    <w:link w:val="a3"/>
    <w:uiPriority w:val="99"/>
    <w:rsid w:val="000C2C64"/>
    <w:rPr>
      <w:sz w:val="24"/>
      <w:szCs w:val="24"/>
      <w:lang w:val="uk-UA"/>
    </w:rPr>
  </w:style>
  <w:style w:type="paragraph" w:styleId="ad">
    <w:name w:val="Balloon Text"/>
    <w:basedOn w:val="a"/>
    <w:link w:val="ae"/>
    <w:uiPriority w:val="99"/>
    <w:semiHidden/>
    <w:unhideWhenUsed/>
    <w:rsid w:val="000C2C64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uiPriority w:val="99"/>
    <w:semiHidden/>
    <w:rsid w:val="000C2C64"/>
    <w:rPr>
      <w:rFonts w:ascii="Tahoma" w:hAnsi="Tahoma" w:cs="Tahoma"/>
      <w:sz w:val="16"/>
      <w:szCs w:val="16"/>
    </w:rPr>
  </w:style>
  <w:style w:type="character" w:customStyle="1" w:styleId="a7">
    <w:name w:val="Нижний колонтитул Знак"/>
    <w:link w:val="a6"/>
    <w:uiPriority w:val="99"/>
    <w:rsid w:val="00136BF7"/>
    <w:rPr>
      <w:sz w:val="24"/>
      <w:szCs w:val="24"/>
      <w:lang w:eastAsia="ru-RU"/>
    </w:rPr>
  </w:style>
  <w:style w:type="character" w:styleId="af">
    <w:name w:val="Strong"/>
    <w:qFormat/>
    <w:rsid w:val="00C17D89"/>
    <w:rPr>
      <w:b/>
      <w:bCs/>
    </w:rPr>
  </w:style>
  <w:style w:type="paragraph" w:customStyle="1" w:styleId="11">
    <w:name w:val="Обычный (веб)1"/>
    <w:basedOn w:val="a"/>
    <w:uiPriority w:val="99"/>
    <w:unhideWhenUsed/>
    <w:rsid w:val="00F344B5"/>
    <w:pPr>
      <w:spacing w:before="100" w:beforeAutospacing="1" w:after="100" w:afterAutospacing="1"/>
    </w:pPr>
    <w:rPr>
      <w:lang w:val="uk-UA" w:eastAsia="uk-UA"/>
    </w:rPr>
  </w:style>
  <w:style w:type="paragraph" w:styleId="af0">
    <w:name w:val="List Paragraph"/>
    <w:basedOn w:val="a"/>
    <w:uiPriority w:val="34"/>
    <w:qFormat/>
    <w:rsid w:val="003D1BA7"/>
    <w:pPr>
      <w:ind w:left="720"/>
      <w:contextualSpacing/>
    </w:pPr>
  </w:style>
  <w:style w:type="character" w:styleId="af1">
    <w:name w:val="Placeholder Text"/>
    <w:basedOn w:val="a0"/>
    <w:uiPriority w:val="99"/>
    <w:semiHidden/>
    <w:rsid w:val="007E3718"/>
    <w:rPr>
      <w:color w:val="808080"/>
    </w:rPr>
  </w:style>
  <w:style w:type="character" w:styleId="af2">
    <w:name w:val="Hyperlink"/>
    <w:basedOn w:val="a0"/>
    <w:uiPriority w:val="99"/>
    <w:unhideWhenUsed/>
    <w:rsid w:val="003810E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3810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810E7"/>
    <w:rPr>
      <w:rFonts w:ascii="Courier New" w:hAnsi="Courier New" w:cs="Courier New"/>
    </w:rPr>
  </w:style>
  <w:style w:type="paragraph" w:customStyle="1" w:styleId="Default">
    <w:name w:val="Default"/>
    <w:rsid w:val="00DF365B"/>
    <w:pPr>
      <w:autoSpaceDE w:val="0"/>
      <w:autoSpaceDN w:val="0"/>
      <w:adjustRightInd w:val="0"/>
    </w:pPr>
    <w:rPr>
      <w:color w:val="000000"/>
      <w:sz w:val="24"/>
      <w:szCs w:val="24"/>
      <w:lang w:val="uk-UA"/>
    </w:rPr>
  </w:style>
  <w:style w:type="character" w:styleId="af3">
    <w:name w:val="FollowedHyperlink"/>
    <w:basedOn w:val="a0"/>
    <w:uiPriority w:val="99"/>
    <w:semiHidden/>
    <w:unhideWhenUsed/>
    <w:rsid w:val="00DF365B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5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pro100user15/Java/tree/master/%D0%9B%D0%B0%D0%B1%D0%B0%D1%80%D0%B0%D1%82%D0%BE%D1%80%D0%BD%D0%B0%20%D1%80%D0%BE%D0%B1%D0%BE%D1%82%D0%B0%201(%D0%9E%D1%81%D0%BD%D0%BE%D0%B2%D0%B8))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2;&#1077;&#1090;&#1086;&#1076;&#1080;&#1095;&#1082;&#1080;\&#1054;&#1092;&#1086;&#1088;&#1084;&#1083;&#1077;&#1085;&#1085;&#1103;\Normal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39DB7-EEF7-412F-A21B-28D01AD9A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Normal1</Template>
  <TotalTime>140</TotalTime>
  <Pages>4</Pages>
  <Words>585</Words>
  <Characters>3341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3919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cp:lastModifiedBy>Пользователь Windows</cp:lastModifiedBy>
  <cp:revision>35</cp:revision>
  <cp:lastPrinted>2016-12-23T10:35:00Z</cp:lastPrinted>
  <dcterms:created xsi:type="dcterms:W3CDTF">2020-10-26T15:20:00Z</dcterms:created>
  <dcterms:modified xsi:type="dcterms:W3CDTF">2021-06-11T12:34:00Z</dcterms:modified>
</cp:coreProperties>
</file>