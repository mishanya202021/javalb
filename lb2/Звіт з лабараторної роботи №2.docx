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44CF1" w14:textId="56BAF497" w:rsidR="00BC0C18" w:rsidRPr="001D6B55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 xml:space="preserve">ивчити особливості обробки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Intellij</w:t>
      </w:r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22781DC9" w14:textId="29A3A69C" w:rsidR="002D744F" w:rsidRPr="002D744F" w:rsidRDefault="002D744F" w:rsidP="002D744F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744F">
        <w:rPr>
          <w:sz w:val="28"/>
          <w:szCs w:val="28"/>
          <w:shd w:val="clear" w:color="auto" w:fill="FAF9F8"/>
          <w:lang w:val="uk-UA"/>
        </w:rPr>
        <w:t xml:space="preserve"> а)  знищує  всі  слова,  які  починаються  і  </w:t>
      </w:r>
      <w:r>
        <w:rPr>
          <w:sz w:val="28"/>
          <w:szCs w:val="28"/>
          <w:shd w:val="clear" w:color="auto" w:fill="FAF9F8"/>
          <w:lang w:val="uk-UA"/>
        </w:rPr>
        <w:t>закінчуються  н</w:t>
      </w:r>
      <w:r w:rsidRPr="002D744F">
        <w:rPr>
          <w:sz w:val="28"/>
          <w:szCs w:val="28"/>
          <w:shd w:val="clear" w:color="auto" w:fill="FAF9F8"/>
          <w:lang w:val="uk-UA"/>
        </w:rPr>
        <w:t>а  одну  й  ту  ж  літеру;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2D744F">
        <w:rPr>
          <w:sz w:val="28"/>
          <w:szCs w:val="28"/>
          <w:shd w:val="clear" w:color="auto" w:fill="FAF9F8"/>
          <w:lang w:val="uk-UA"/>
        </w:rPr>
        <w:t>б)  підраховує кількість різних слів, що входять до заданого тексту.</w:t>
      </w:r>
    </w:p>
    <w:p w14:paraId="07816099" w14:textId="1A0F3BF4" w:rsidR="002D744F" w:rsidRPr="002D744F" w:rsidRDefault="002D744F" w:rsidP="002D744F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744F">
        <w:rPr>
          <w:sz w:val="28"/>
          <w:szCs w:val="28"/>
          <w:shd w:val="clear" w:color="auto" w:fill="FAF9F8"/>
        </w:rPr>
        <w:t>Записати у файл sport.txt, що знаходитиметься на диску D</w:t>
      </w:r>
      <w:r w:rsidR="00802237" w:rsidRPr="00802237">
        <w:rPr>
          <w:sz w:val="28"/>
          <w:szCs w:val="28"/>
          <w:shd w:val="clear" w:color="auto" w:fill="FAF9F8"/>
        </w:rPr>
        <w:t xml:space="preserve"> </w:t>
      </w:r>
      <w:r w:rsidRPr="002D744F">
        <w:rPr>
          <w:sz w:val="28"/>
          <w:szCs w:val="28"/>
          <w:shd w:val="clear" w:color="auto" w:fill="FAF9F8"/>
        </w:rPr>
        <w:t>прізвища та результати 3 переможців олімпіади  з  інформатики.  Вивести  вміст  файлу  на  екран  для  візуального  контролю.  Внести  в кінець файлу прізвище та ім'я голови журі.</w:t>
      </w:r>
    </w:p>
    <w:p w14:paraId="4D56BBEE" w14:textId="7BA1C14B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 xml:space="preserve">Розв’язати задачу з індивідуального завдання 1(б) при умові, що текстовий рядок імпортується з деякого наперед створеного файла </w:t>
      </w:r>
      <w:r w:rsidRPr="002D69F0">
        <w:rPr>
          <w:sz w:val="28"/>
          <w:szCs w:val="28"/>
          <w:lang w:val="en-US"/>
        </w:rPr>
        <w:t>input</w:t>
      </w:r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, а результати роботи програми потрібно записати у новостворений </w:t>
      </w:r>
      <w:r w:rsidRPr="009802B9">
        <w:rPr>
          <w:sz w:val="28"/>
          <w:szCs w:val="28"/>
          <w:lang w:val="uk-UA"/>
        </w:rPr>
        <w:t>під час виконання проекту</w:t>
      </w:r>
      <w:r w:rsidRPr="002D69F0">
        <w:rPr>
          <w:sz w:val="28"/>
          <w:szCs w:val="28"/>
          <w:lang w:val="uk-UA"/>
        </w:rPr>
        <w:t xml:space="preserve"> файл output.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. </w:t>
      </w:r>
    </w:p>
    <w:p w14:paraId="67F3836F" w14:textId="77777777" w:rsidR="002D744F" w:rsidRPr="002D744F" w:rsidRDefault="002D744F" w:rsidP="00DF365B">
      <w:pPr>
        <w:spacing w:before="120" w:after="120" w:line="360" w:lineRule="auto"/>
        <w:rPr>
          <w:sz w:val="28"/>
          <w:szCs w:val="28"/>
          <w:shd w:val="clear" w:color="auto" w:fill="FAF9F8"/>
        </w:rPr>
      </w:pPr>
      <w:r w:rsidRPr="002D744F">
        <w:rPr>
          <w:sz w:val="28"/>
          <w:szCs w:val="28"/>
          <w:shd w:val="clear" w:color="auto" w:fill="FAF9F8"/>
        </w:rPr>
        <w:t>б)  виводить  на  екран кількість використаних символів.</w:t>
      </w:r>
    </w:p>
    <w:p w14:paraId="6C85B9C9" w14:textId="6A485703" w:rsidR="002D744F" w:rsidRPr="00482AA3" w:rsidRDefault="00482AA3" w:rsidP="006E4A4E">
      <w:pPr>
        <w:rPr>
          <w:rStyle w:val="af2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HYPERLINK "https://github.com/mishanya202021/javalb/tree/main/lb2" </w:instrText>
      </w:r>
      <w:r>
        <w:rPr>
          <w:b/>
          <w:sz w:val="28"/>
          <w:szCs w:val="28"/>
          <w:lang w:val="en-US"/>
        </w:rPr>
      </w:r>
      <w:r>
        <w:rPr>
          <w:b/>
          <w:sz w:val="28"/>
          <w:szCs w:val="28"/>
          <w:lang w:val="en-US"/>
        </w:rPr>
        <w:fldChar w:fldCharType="separate"/>
      </w:r>
      <w:r w:rsidR="002D744F" w:rsidRPr="00482AA3">
        <w:rPr>
          <w:rStyle w:val="af2"/>
          <w:b/>
          <w:sz w:val="28"/>
          <w:szCs w:val="28"/>
          <w:lang w:val="en-US"/>
        </w:rPr>
        <w:t>GitHub</w:t>
      </w:r>
    </w:p>
    <w:p w14:paraId="010321C6" w14:textId="7F3C3B84" w:rsidR="00414165" w:rsidRDefault="00482AA3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fldChar w:fldCharType="end"/>
      </w:r>
      <w:bookmarkStart w:id="0" w:name="_GoBack"/>
      <w:bookmarkEnd w:id="0"/>
      <w:r w:rsidR="00DF365B">
        <w:rPr>
          <w:b/>
          <w:sz w:val="28"/>
          <w:szCs w:val="28"/>
          <w:lang w:val="uk-UA"/>
        </w:rPr>
        <w:t>Результат виконання :</w:t>
      </w:r>
    </w:p>
    <w:p w14:paraId="4D9489F3" w14:textId="432DBE6D" w:rsidR="00EC7016" w:rsidRPr="00CD2A3D" w:rsidRDefault="00DF365B" w:rsidP="00EC7016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09045441" w14:textId="30789A7B" w:rsidR="00CD2A3D" w:rsidRDefault="00964815" w:rsidP="00964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"Введіть рядок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"Введений рядок :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[]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()==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9876AA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==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був введений рядок!"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charAt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!=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charAt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Отриманий рядок після видалення слів :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=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=-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perevirka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equals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perevirka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</w:p>
    <w:p w14:paraId="15D07C86" w14:textId="73709142" w:rsidR="00964815" w:rsidRPr="00964815" w:rsidRDefault="00964815" w:rsidP="00964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&lt;=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lastRenderedPageBreak/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Кількість різних слів: 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</w:p>
    <w:p w14:paraId="70D8E2DA" w14:textId="126069F0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5E6B6AAA" w:rsidR="00025EF4" w:rsidRPr="00EC7016" w:rsidRDefault="00964815" w:rsidP="00EC7016">
      <w:pPr>
        <w:rPr>
          <w:sz w:val="28"/>
          <w:szCs w:val="28"/>
          <w:lang w:val="en-US"/>
        </w:rPr>
      </w:pPr>
      <w:r w:rsidRPr="00964815">
        <w:rPr>
          <w:noProof/>
          <w:sz w:val="28"/>
          <w:szCs w:val="28"/>
        </w:rPr>
        <w:drawing>
          <wp:inline distT="0" distB="0" distL="0" distR="0" wp14:anchorId="59E7DC90" wp14:editId="36A50BA9">
            <wp:extent cx="3009900" cy="1723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389" cy="17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7A137AB4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486D1173" w14:textId="77777777" w:rsidR="00964815" w:rsidRPr="00964815" w:rsidRDefault="00964815" w:rsidP="00964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"" 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+= 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"Прізвище 1 студент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firstname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-Бал 1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first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-Прізвище 2 студента :"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secondname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-Бал 2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second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-Прізвище 3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thirdname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-Бал 3 студента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third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outputFile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,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inputFile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[]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>-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"Інформація про студентів :"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"Введіть голову журі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+=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-Голова журі : 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outputFile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,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</w:p>
    <w:p w14:paraId="40083B2E" w14:textId="77777777" w:rsidR="00EC7016" w:rsidRDefault="0090664D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7812B3E9" w14:textId="2B257C05" w:rsidR="00EC7016" w:rsidRDefault="00964815" w:rsidP="00EC7016">
      <w:pPr>
        <w:rPr>
          <w:sz w:val="28"/>
          <w:szCs w:val="28"/>
          <w:lang w:val="uk-UA"/>
        </w:rPr>
      </w:pPr>
      <w:r w:rsidRPr="00964815">
        <w:rPr>
          <w:noProof/>
          <w:sz w:val="28"/>
          <w:szCs w:val="28"/>
        </w:rPr>
        <w:drawing>
          <wp:inline distT="0" distB="0" distL="0" distR="0" wp14:anchorId="5813946C" wp14:editId="2881F32B">
            <wp:extent cx="2529557" cy="1874520"/>
            <wp:effectExtent l="0" t="0" r="444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508" cy="18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1655" w14:textId="24BCFBC3" w:rsidR="00EC7016" w:rsidRPr="00EC7016" w:rsidRDefault="00EC7016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Вміст файлу після виконання завдання :</w:t>
      </w:r>
    </w:p>
    <w:p w14:paraId="2B0CA912" w14:textId="6A1FB153" w:rsidR="00EC7016" w:rsidRPr="00DF365B" w:rsidRDefault="00964815" w:rsidP="00EC7016">
      <w:pPr>
        <w:rPr>
          <w:sz w:val="28"/>
          <w:szCs w:val="28"/>
          <w:lang w:val="uk-UA"/>
        </w:rPr>
      </w:pPr>
      <w:r w:rsidRPr="00964815">
        <w:rPr>
          <w:noProof/>
        </w:rPr>
        <w:drawing>
          <wp:inline distT="0" distB="0" distL="0" distR="0" wp14:anchorId="70016E7B" wp14:editId="61129528">
            <wp:extent cx="4312920" cy="16443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790" cy="16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758" w14:textId="77777777" w:rsidR="00964815" w:rsidRDefault="00964815" w:rsidP="00964815">
      <w:pPr>
        <w:pStyle w:val="af0"/>
        <w:rPr>
          <w:sz w:val="28"/>
          <w:szCs w:val="28"/>
          <w:lang w:val="uk-UA"/>
        </w:rPr>
      </w:pPr>
    </w:p>
    <w:p w14:paraId="74F2ED29" w14:textId="77777777" w:rsidR="00802237" w:rsidRDefault="00802237" w:rsidP="00802237">
      <w:pPr>
        <w:pStyle w:val="af0"/>
        <w:rPr>
          <w:sz w:val="28"/>
          <w:szCs w:val="28"/>
          <w:lang w:val="uk-UA"/>
        </w:rPr>
      </w:pPr>
    </w:p>
    <w:p w14:paraId="59EB8C18" w14:textId="1DFFAF40" w:rsidR="00DF365B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6D2AD07D" w14:textId="77777777" w:rsidR="00964815" w:rsidRPr="00964815" w:rsidRDefault="00964815" w:rsidP="00964815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inputFile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=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[]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>if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964815">
        <w:rPr>
          <w:rFonts w:ascii="Courier New" w:hAnsi="Courier New" w:cs="Courier New"/>
          <w:color w:val="9876AA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&lt;= </w:t>
      </w:r>
      <w:r w:rsidRPr="00964815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"Файл пустий."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"Текст з файлу :"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inputtext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"Кількість символів в масиві : " 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+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outputFile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964815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96481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</w:t>
      </w:r>
      <w:r w:rsidRPr="00964815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964815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</w:p>
    <w:p w14:paraId="7C0B2123" w14:textId="77777777" w:rsidR="00964815" w:rsidRDefault="00964815" w:rsidP="006E4A4E">
      <w:pPr>
        <w:rPr>
          <w:sz w:val="28"/>
          <w:szCs w:val="28"/>
          <w:lang w:val="uk-UA"/>
        </w:rPr>
      </w:pPr>
    </w:p>
    <w:p w14:paraId="7241FD7B" w14:textId="64517A2D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24C90C0E" w14:textId="0B66C035" w:rsidR="00964815" w:rsidRDefault="00964815" w:rsidP="006E4A4E">
      <w:pPr>
        <w:rPr>
          <w:sz w:val="28"/>
          <w:szCs w:val="28"/>
          <w:lang w:val="uk-UA"/>
        </w:rPr>
      </w:pPr>
      <w:r w:rsidRPr="00964815">
        <w:rPr>
          <w:noProof/>
          <w:sz w:val="28"/>
          <w:szCs w:val="28"/>
        </w:rPr>
        <w:drawing>
          <wp:inline distT="0" distB="0" distL="0" distR="0" wp14:anchorId="7FE8798E" wp14:editId="148C47A8">
            <wp:extent cx="3553321" cy="78115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8DA" w14:textId="682E3813" w:rsidR="00EC7016" w:rsidRPr="00964815" w:rsidRDefault="00964815" w:rsidP="006E4A4E">
      <w:pPr>
        <w:rPr>
          <w:sz w:val="28"/>
          <w:szCs w:val="28"/>
          <w:lang w:val="en-US"/>
        </w:rPr>
      </w:pPr>
      <w:r w:rsidRPr="00964815">
        <w:rPr>
          <w:noProof/>
          <w:sz w:val="28"/>
          <w:szCs w:val="28"/>
        </w:rPr>
        <w:drawing>
          <wp:inline distT="0" distB="0" distL="0" distR="0" wp14:anchorId="502A10F6" wp14:editId="1D1CF0E6">
            <wp:extent cx="5334000" cy="79084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056" cy="8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F37B" w14:textId="6424649F" w:rsidR="00EC7016" w:rsidRDefault="00964815" w:rsidP="006E4A4E">
      <w:pPr>
        <w:rPr>
          <w:sz w:val="28"/>
          <w:szCs w:val="28"/>
          <w:lang w:val="uk-UA"/>
        </w:rPr>
      </w:pPr>
      <w:r w:rsidRPr="00964815">
        <w:rPr>
          <w:noProof/>
          <w:sz w:val="28"/>
          <w:szCs w:val="28"/>
        </w:rPr>
        <w:drawing>
          <wp:inline distT="0" distB="0" distL="0" distR="0" wp14:anchorId="63351CDF" wp14:editId="2A42045E">
            <wp:extent cx="5349240" cy="667614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63" cy="7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C7C" w14:textId="2CBD6B01" w:rsidR="0094069F" w:rsidRPr="001D6B55" w:rsidRDefault="002E6AEE" w:rsidP="001D6B55">
      <w:pPr>
        <w:pStyle w:val="a9"/>
        <w:spacing w:before="120" w:after="120" w:line="360" w:lineRule="auto"/>
        <w:jc w:val="both"/>
        <w:rPr>
          <w:noProof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r w:rsidR="001D6B55">
        <w:rPr>
          <w:sz w:val="28"/>
          <w:szCs w:val="28"/>
        </w:rPr>
        <w:t>в</w:t>
      </w:r>
      <w:r w:rsidR="002D744F">
        <w:rPr>
          <w:sz w:val="28"/>
          <w:szCs w:val="28"/>
        </w:rPr>
        <w:t>ивчив</w:t>
      </w:r>
      <w:r w:rsidR="001D6B55" w:rsidRPr="00BC0C18">
        <w:rPr>
          <w:sz w:val="28"/>
          <w:szCs w:val="28"/>
        </w:rPr>
        <w:t xml:space="preserve"> особливості обробки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7DF6D8F" w14:textId="77777777" w:rsidR="00FF277D" w:rsidRPr="001D6B55" w:rsidRDefault="00FF277D" w:rsidP="00FF277D"/>
    <w:sectPr w:rsidR="00FF277D" w:rsidRPr="001D6B55" w:rsidSect="000C2C64">
      <w:headerReference w:type="default" r:id="rId14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8F292" w14:textId="77777777" w:rsidR="002D44BA" w:rsidRDefault="002D44BA" w:rsidP="000C2C64">
      <w:r>
        <w:separator/>
      </w:r>
    </w:p>
  </w:endnote>
  <w:endnote w:type="continuationSeparator" w:id="0">
    <w:p w14:paraId="38418A45" w14:textId="77777777" w:rsidR="002D44BA" w:rsidRDefault="002D44BA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EDAD" w14:textId="77777777" w:rsidR="002D44BA" w:rsidRDefault="002D44BA" w:rsidP="000C2C64">
      <w:r>
        <w:separator/>
      </w:r>
    </w:p>
  </w:footnote>
  <w:footnote w:type="continuationSeparator" w:id="0">
    <w:p w14:paraId="4CDB9940" w14:textId="77777777" w:rsidR="002D44BA" w:rsidRDefault="002D44BA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41C33" w14:textId="5ACDD5C4" w:rsidR="00A36C95" w:rsidRDefault="009962A1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3470F390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482AA3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1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27CCF891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EC7016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0F2900">
                              <w:rPr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0F2900"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="002D744F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 w:rsidR="000F2900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" o:allowincell="f">
              <v:rect id="Rectangle 1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2F7B9363" w14:textId="3470F390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482AA3">
                        <w:rPr>
                          <w:rFonts w:ascii="Calibri" w:hAnsi="Calibri"/>
                          <w:noProof/>
                          <w:lang w:val="en-US"/>
                        </w:rPr>
                        <w:t>1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414BA84D" w14:textId="27CCF891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EC7016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0F2900">
                        <w:rPr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0F2900"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  <w:r w:rsidR="002D744F">
                        <w:rPr>
                          <w:sz w:val="28"/>
                          <w:szCs w:val="28"/>
                        </w:rPr>
                        <w:t>.1</w:t>
                      </w:r>
                      <w:r w:rsidR="000F2900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0F2900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15096"/>
    <w:rsid w:val="00255772"/>
    <w:rsid w:val="00257FDA"/>
    <w:rsid w:val="00267BAC"/>
    <w:rsid w:val="002750A1"/>
    <w:rsid w:val="0029663D"/>
    <w:rsid w:val="002B1852"/>
    <w:rsid w:val="002C4673"/>
    <w:rsid w:val="002D44BA"/>
    <w:rsid w:val="002D69F0"/>
    <w:rsid w:val="002D744F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76EAB"/>
    <w:rsid w:val="00480488"/>
    <w:rsid w:val="00482AA3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0003"/>
    <w:rsid w:val="0078492C"/>
    <w:rsid w:val="007925F3"/>
    <w:rsid w:val="007C68AF"/>
    <w:rsid w:val="007E3718"/>
    <w:rsid w:val="007E49BD"/>
    <w:rsid w:val="007F35A8"/>
    <w:rsid w:val="00802237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4815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AF68A2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D2A3D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07C17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853C-7662-42B1-B391-3F3AE2D6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221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user1</cp:lastModifiedBy>
  <cp:revision>46</cp:revision>
  <cp:lastPrinted>2016-12-23T10:35:00Z</cp:lastPrinted>
  <dcterms:created xsi:type="dcterms:W3CDTF">2020-10-26T15:20:00Z</dcterms:created>
  <dcterms:modified xsi:type="dcterms:W3CDTF">2021-06-11T11:55:00Z</dcterms:modified>
</cp:coreProperties>
</file>