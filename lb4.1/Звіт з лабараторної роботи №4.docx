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5FDC389C" w:rsidR="00BC0C18" w:rsidRPr="00FA6F27" w:rsidRDefault="0089124D" w:rsidP="003F1887">
      <w:pPr>
        <w:pStyle w:val="Default"/>
      </w:pPr>
      <w:r>
        <w:rPr>
          <w:b/>
          <w:sz w:val="28"/>
          <w:szCs w:val="28"/>
        </w:rPr>
        <w:t>Мета:</w:t>
      </w:r>
      <w:r w:rsidR="00031C67" w:rsidRPr="00031C67">
        <w:rPr>
          <w:rFonts w:ascii="Arial" w:hAnsi="Arial" w:cs="Arial"/>
          <w:sz w:val="35"/>
          <w:szCs w:val="35"/>
          <w:shd w:val="clear" w:color="auto" w:fill="FAF9F8"/>
        </w:rPr>
        <w:t xml:space="preserve"> </w:t>
      </w:r>
      <w:r w:rsidR="00031C67" w:rsidRPr="00031C67">
        <w:rPr>
          <w:rFonts w:ascii="Arial" w:hAnsi="Arial" w:cs="Arial"/>
          <w:sz w:val="28"/>
          <w:szCs w:val="35"/>
          <w:shd w:val="clear" w:color="auto" w:fill="FAF9F8"/>
        </w:rPr>
        <w:t xml:space="preserve">Вивчити особливості роботи з класами та їх спадкуванням у </w:t>
      </w:r>
      <w:proofErr w:type="spellStart"/>
      <w:r w:rsidR="00031C67" w:rsidRPr="00031C67">
        <w:rPr>
          <w:rFonts w:ascii="Arial" w:hAnsi="Arial" w:cs="Arial"/>
          <w:sz w:val="28"/>
          <w:szCs w:val="35"/>
          <w:shd w:val="clear" w:color="auto" w:fill="FAF9F8"/>
        </w:rPr>
        <w:t>Java</w:t>
      </w:r>
      <w:proofErr w:type="spellEnd"/>
      <w:r w:rsidR="00031C67" w:rsidRPr="00031C67">
        <w:rPr>
          <w:rFonts w:ascii="Arial" w:hAnsi="Arial" w:cs="Arial"/>
          <w:sz w:val="28"/>
          <w:szCs w:val="35"/>
          <w:shd w:val="clear" w:color="auto" w:fill="FAF9F8"/>
        </w:rPr>
        <w:t>.</w:t>
      </w:r>
    </w:p>
    <w:p w14:paraId="5E87A38A" w14:textId="66D2FB0F" w:rsidR="000C2C64" w:rsidRDefault="0089124D" w:rsidP="003F1887">
      <w:pPr>
        <w:pStyle w:val="a9"/>
        <w:spacing w:before="120" w:after="120" w:line="360" w:lineRule="auto"/>
        <w:ind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031C67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031C67">
        <w:rPr>
          <w:b/>
          <w:sz w:val="28"/>
          <w:szCs w:val="28"/>
          <w:lang w:val="uk-UA"/>
        </w:rPr>
        <w:t>Завдання</w:t>
      </w:r>
      <w:r w:rsidR="00F75705" w:rsidRPr="00031C67">
        <w:rPr>
          <w:b/>
          <w:sz w:val="28"/>
          <w:szCs w:val="28"/>
          <w:lang w:val="uk-UA"/>
        </w:rPr>
        <w:t>.</w:t>
      </w:r>
    </w:p>
    <w:p w14:paraId="60C701C1" w14:textId="7970137C" w:rsidR="00031C67" w:rsidRPr="00031C67" w:rsidRDefault="00031C67" w:rsidP="003F1887">
      <w:pPr>
        <w:pStyle w:val="Default"/>
        <w:spacing w:after="120" w:line="360" w:lineRule="auto"/>
        <w:rPr>
          <w:sz w:val="28"/>
          <w:szCs w:val="28"/>
          <w:shd w:val="clear" w:color="auto" w:fill="FAF9F8"/>
        </w:rPr>
      </w:pPr>
      <w:r w:rsidRPr="00031C67">
        <w:rPr>
          <w:sz w:val="28"/>
          <w:szCs w:val="28"/>
          <w:shd w:val="clear" w:color="auto" w:fill="FAF9F8"/>
        </w:rPr>
        <w:t xml:space="preserve">1. Розробити  консольний  застосунок  для  роботи  з  базою  даних,  що  зберігається  у текстовому файлі (початковий масив не менше 5записів). Структура бази даних описується ієрархією </w:t>
      </w:r>
      <w:proofErr w:type="spellStart"/>
      <w:r w:rsidRPr="00031C67">
        <w:rPr>
          <w:sz w:val="28"/>
          <w:szCs w:val="28"/>
          <w:shd w:val="clear" w:color="auto" w:fill="FAF9F8"/>
        </w:rPr>
        <w:t>класівзгідно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 вашого  варіанта.  Для  ідентифікації  спроби  введення з  клавіатури некоректних даних описати виключення. Реалізувати методи у базовому </w:t>
      </w:r>
      <w:proofErr w:type="spellStart"/>
      <w:r w:rsidRPr="00031C67">
        <w:rPr>
          <w:sz w:val="28"/>
          <w:szCs w:val="28"/>
          <w:shd w:val="clear" w:color="auto" w:fill="FAF9F8"/>
        </w:rPr>
        <w:t>класідля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:–додавання записів; –редагування записів; –знищення записів; –виведення інформації з </w:t>
      </w:r>
      <w:proofErr w:type="spellStart"/>
      <w:r w:rsidRPr="00031C67">
        <w:rPr>
          <w:sz w:val="28"/>
          <w:szCs w:val="28"/>
          <w:shd w:val="clear" w:color="auto" w:fill="FAF9F8"/>
        </w:rPr>
        <w:t>файла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на екран; –обчислення та виведення на екран результатів згідно свого варіанта індивідуального </w:t>
      </w:r>
      <w:proofErr w:type="spellStart"/>
      <w:r w:rsidRPr="00031C67">
        <w:rPr>
          <w:sz w:val="28"/>
          <w:szCs w:val="28"/>
          <w:shd w:val="clear" w:color="auto" w:fill="FAF9F8"/>
        </w:rPr>
        <w:t>завдання.Меню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програми реалізувати по натисненню на певні клавіші: наприклад, </w:t>
      </w:r>
      <w:proofErr w:type="spellStart"/>
      <w:r w:rsidRPr="00031C67">
        <w:rPr>
          <w:sz w:val="28"/>
          <w:szCs w:val="28"/>
          <w:shd w:val="clear" w:color="auto" w:fill="FAF9F8"/>
        </w:rPr>
        <w:t>Enter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–вихід, п -пошук, р –редагування </w:t>
      </w:r>
      <w:proofErr w:type="spellStart"/>
      <w:r w:rsidRPr="00031C67">
        <w:rPr>
          <w:sz w:val="28"/>
          <w:szCs w:val="28"/>
          <w:shd w:val="clear" w:color="auto" w:fill="FAF9F8"/>
        </w:rPr>
        <w:t>тощо.Один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з </w:t>
      </w:r>
      <w:proofErr w:type="spellStart"/>
      <w:r w:rsidRPr="00031C67">
        <w:rPr>
          <w:sz w:val="28"/>
          <w:szCs w:val="28"/>
          <w:shd w:val="clear" w:color="auto" w:fill="FAF9F8"/>
        </w:rPr>
        <w:t>методівіндивідуального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завдання зробити віртуальним.(7балів</w:t>
      </w:r>
      <w:r w:rsidRPr="00031C67">
        <w:rPr>
          <w:sz w:val="28"/>
          <w:szCs w:val="28"/>
          <w:shd w:val="clear" w:color="auto" w:fill="FAF9F8"/>
        </w:rPr>
        <w:t>)</w:t>
      </w:r>
    </w:p>
    <w:p w14:paraId="5D4688DE" w14:textId="42E2CE44" w:rsidR="00031C67" w:rsidRPr="00031C67" w:rsidRDefault="00031C67" w:rsidP="00031C67">
      <w:pPr>
        <w:pStyle w:val="Default"/>
        <w:spacing w:after="120" w:line="360" w:lineRule="auto"/>
        <w:rPr>
          <w:sz w:val="28"/>
          <w:szCs w:val="28"/>
          <w:shd w:val="clear" w:color="auto" w:fill="FAF9F8"/>
        </w:rPr>
      </w:pPr>
      <w:r w:rsidRPr="00031C67">
        <w:rPr>
          <w:sz w:val="28"/>
          <w:szCs w:val="28"/>
          <w:shd w:val="clear" w:color="auto" w:fill="FAF9F8"/>
        </w:rPr>
        <w:t xml:space="preserve"> </w:t>
      </w:r>
      <w:r w:rsidRPr="00031C67">
        <w:rPr>
          <w:sz w:val="28"/>
          <w:szCs w:val="28"/>
          <w:shd w:val="clear" w:color="auto" w:fill="FAF9F8"/>
        </w:rPr>
        <w:t xml:space="preserve">2. </w:t>
      </w:r>
      <w:proofErr w:type="spellStart"/>
      <w:r w:rsidRPr="00031C67">
        <w:rPr>
          <w:sz w:val="28"/>
          <w:szCs w:val="28"/>
          <w:shd w:val="clear" w:color="auto" w:fill="FAF9F8"/>
        </w:rPr>
        <w:t>Модифікуватиконсольний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 застосунок з попереднього завдання таким чином, </w:t>
      </w:r>
      <w:proofErr w:type="spellStart"/>
      <w:r w:rsidRPr="00031C67">
        <w:rPr>
          <w:sz w:val="28"/>
          <w:szCs w:val="28"/>
          <w:shd w:val="clear" w:color="auto" w:fill="FAF9F8"/>
        </w:rPr>
        <w:t>щоб:А</w:t>
      </w:r>
      <w:proofErr w:type="spellEnd"/>
      <w:r w:rsidRPr="00031C67">
        <w:rPr>
          <w:sz w:val="28"/>
          <w:szCs w:val="28"/>
          <w:shd w:val="clear" w:color="auto" w:fill="FAF9F8"/>
        </w:rPr>
        <w:t xml:space="preserve">) Базовий клас </w:t>
      </w:r>
      <w:proofErr w:type="spellStart"/>
      <w:r w:rsidRPr="00031C67">
        <w:rPr>
          <w:sz w:val="28"/>
          <w:szCs w:val="28"/>
          <w:shd w:val="clear" w:color="auto" w:fill="FAF9F8"/>
        </w:rPr>
        <w:t>бувабстрактним.Б</w:t>
      </w:r>
      <w:proofErr w:type="spellEnd"/>
      <w:r w:rsidRPr="00031C67">
        <w:rPr>
          <w:sz w:val="28"/>
          <w:szCs w:val="28"/>
          <w:shd w:val="clear" w:color="auto" w:fill="FAF9F8"/>
        </w:rPr>
        <w:t>) Реалізація методів індивідуального завдання була перенесена у похідний клас.(3балa)</w:t>
      </w:r>
    </w:p>
    <w:p w14:paraId="120FE078" w14:textId="6C249F3E" w:rsidR="00031C67" w:rsidRDefault="00031C67" w:rsidP="00031C67">
      <w:pPr>
        <w:pStyle w:val="Default"/>
        <w:spacing w:after="120" w:line="360" w:lineRule="auto"/>
        <w:rPr>
          <w:bCs/>
          <w:iCs/>
          <w:color w:val="auto"/>
        </w:rPr>
      </w:pPr>
      <w:r w:rsidRPr="00031C67">
        <w:rPr>
          <w:bCs/>
          <w:iCs/>
          <w:color w:val="auto"/>
        </w:rPr>
        <w:drawing>
          <wp:inline distT="0" distB="0" distL="0" distR="0" wp14:anchorId="53FDFF44" wp14:editId="75D99BBC">
            <wp:extent cx="6120765" cy="421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FD66" w14:textId="20E4A1B8" w:rsidR="00031C67" w:rsidRPr="00031C67" w:rsidRDefault="00031C67" w:rsidP="00031C67">
      <w:pPr>
        <w:pStyle w:val="Default"/>
        <w:spacing w:after="120" w:line="360" w:lineRule="auto"/>
        <w:rPr>
          <w:rStyle w:val="af2"/>
          <w:b/>
        </w:rPr>
      </w:pPr>
      <w:r>
        <w:fldChar w:fldCharType="begin"/>
      </w:r>
      <w:r>
        <w:instrText>HYPERLINK "https://github.com/ev9en4ik/java/tree/main/lb4.1"</w:instrText>
      </w:r>
      <w:r>
        <w:fldChar w:fldCharType="separate"/>
      </w:r>
      <w:r w:rsidRPr="00031C67">
        <w:rPr>
          <w:rStyle w:val="af2"/>
        </w:rPr>
        <w:t xml:space="preserve"> </w:t>
      </w:r>
      <w:r w:rsidR="00766368" w:rsidRPr="00031C67">
        <w:rPr>
          <w:rStyle w:val="af2"/>
          <w:b/>
        </w:rPr>
        <w:t xml:space="preserve">Код на </w:t>
      </w:r>
      <w:proofErr w:type="spellStart"/>
      <w:r w:rsidR="00766368" w:rsidRPr="00031C67">
        <w:rPr>
          <w:rStyle w:val="af2"/>
          <w:b/>
        </w:rPr>
        <w:t>GitHub</w:t>
      </w:r>
      <w:proofErr w:type="spellEnd"/>
    </w:p>
    <w:p w14:paraId="74B37551" w14:textId="35C4E384" w:rsidR="00031C67" w:rsidRPr="00031C67" w:rsidRDefault="00031C67" w:rsidP="00031C67">
      <w:pPr>
        <w:pStyle w:val="Default"/>
        <w:spacing w:after="120" w:line="360" w:lineRule="auto"/>
        <w:rPr>
          <w:rStyle w:val="af2"/>
          <w:b/>
        </w:rPr>
      </w:pPr>
      <w:r>
        <w:fldChar w:fldCharType="begin"/>
      </w:r>
      <w:r>
        <w:instrText>HYPERLINK "https://github.com/ev9en4ik/java/tree/main/lb4.2"</w:instrText>
      </w:r>
      <w:r>
        <w:fldChar w:fldCharType="separate"/>
      </w:r>
      <w:r w:rsidRPr="00031C67">
        <w:rPr>
          <w:rStyle w:val="af2"/>
        </w:rPr>
        <w:t xml:space="preserve"> </w:t>
      </w:r>
      <w:r w:rsidRPr="00031C67">
        <w:rPr>
          <w:rStyle w:val="af2"/>
          <w:b/>
        </w:rPr>
        <w:t xml:space="preserve">Код на GitHub </w:t>
      </w:r>
    </w:p>
    <w:p w14:paraId="3296BDAD" w14:textId="23A89E69" w:rsidR="00B46E09" w:rsidRPr="00031C67" w:rsidRDefault="00031C67" w:rsidP="00031C67">
      <w:pPr>
        <w:pStyle w:val="Default"/>
        <w:spacing w:after="120" w:line="360" w:lineRule="auto"/>
        <w:rPr>
          <w:rStyle w:val="af2"/>
          <w:b/>
        </w:rPr>
      </w:pPr>
      <w:r>
        <w:fldChar w:fldCharType="end"/>
      </w:r>
    </w:p>
    <w:p w14:paraId="0B33C09B" w14:textId="45A14AE5" w:rsidR="00031C67" w:rsidRDefault="00031C67" w:rsidP="006E4A4E">
      <w:pPr>
        <w:rPr>
          <w:b/>
          <w:sz w:val="28"/>
          <w:szCs w:val="28"/>
          <w:lang w:val="uk-UA"/>
        </w:rPr>
      </w:pPr>
      <w:r>
        <w:rPr>
          <w:color w:val="000000"/>
          <w:lang w:val="uk-UA" w:eastAsia="uk-UA"/>
        </w:rPr>
        <w:fldChar w:fldCharType="end"/>
      </w:r>
    </w:p>
    <w:p w14:paraId="6B674462" w14:textId="4519D601" w:rsidR="005F24A2" w:rsidRDefault="005F24A2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Реалізовані класи</w:t>
      </w:r>
    </w:p>
    <w:p w14:paraId="01D0D51D" w14:textId="2C50F534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abstract class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Course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Course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Course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abstract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input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public abstract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output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getNcourse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setNcourse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Ncourse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setNcathedra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38DB9399" w14:textId="77777777" w:rsidR="005F24A2" w:rsidRP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</w:p>
    <w:p w14:paraId="352EA292" w14:textId="54559293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class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Lesson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Course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date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group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Lesson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date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group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Lesson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y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group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group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group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Lesson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Ncouse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y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group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super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Ncouse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Ncathedra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date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group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group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proofErr w:type="gramEnd"/>
    </w:p>
    <w:p w14:paraId="71E4FA86" w14:textId="2818F27C" w:rsidR="005F24A2" w:rsidRP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</w:p>
    <w:p w14:paraId="236CD8F9" w14:textId="77777777" w:rsidR="005F24A2" w:rsidRPr="005F24A2" w:rsidRDefault="005F24A2" w:rsidP="006E4A4E">
      <w:pPr>
        <w:rPr>
          <w:b/>
          <w:sz w:val="28"/>
          <w:szCs w:val="28"/>
          <w:lang w:val="en-US"/>
        </w:rPr>
      </w:pPr>
    </w:p>
    <w:p w14:paraId="176597B3" w14:textId="77777777" w:rsidR="005F24A2" w:rsidRDefault="005F24A2" w:rsidP="006E4A4E">
      <w:pPr>
        <w:rPr>
          <w:b/>
          <w:sz w:val="28"/>
          <w:szCs w:val="28"/>
          <w:lang w:val="uk-UA"/>
        </w:rPr>
      </w:pPr>
    </w:p>
    <w:p w14:paraId="76DF2E6E" w14:textId="77777777" w:rsidR="005F24A2" w:rsidRDefault="005F24A2" w:rsidP="006E4A4E">
      <w:pPr>
        <w:rPr>
          <w:b/>
          <w:sz w:val="28"/>
          <w:szCs w:val="28"/>
          <w:lang w:val="uk-UA"/>
        </w:rPr>
      </w:pPr>
    </w:p>
    <w:p w14:paraId="127B783B" w14:textId="77777777" w:rsidR="005F24A2" w:rsidRDefault="005F24A2" w:rsidP="006E4A4E">
      <w:pPr>
        <w:rPr>
          <w:b/>
          <w:sz w:val="28"/>
          <w:szCs w:val="28"/>
          <w:lang w:val="uk-UA"/>
        </w:rPr>
      </w:pPr>
    </w:p>
    <w:p w14:paraId="4BDC9B36" w14:textId="77777777" w:rsidR="00031C67" w:rsidRDefault="00031C67" w:rsidP="005F24A2">
      <w:pPr>
        <w:pStyle w:val="af0"/>
        <w:rPr>
          <w:b/>
          <w:sz w:val="28"/>
          <w:szCs w:val="28"/>
          <w:lang w:val="uk-UA"/>
        </w:rPr>
      </w:pPr>
    </w:p>
    <w:p w14:paraId="52631B2B" w14:textId="68C4401E" w:rsidR="005F24A2" w:rsidRPr="00B46E09" w:rsidRDefault="005F24A2" w:rsidP="005F24A2">
      <w:pPr>
        <w:pStyle w:val="af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Pr="00B46E09">
        <w:rPr>
          <w:b/>
          <w:sz w:val="28"/>
          <w:szCs w:val="28"/>
          <w:lang w:val="uk-UA"/>
        </w:rPr>
        <w:t>) Код :</w:t>
      </w:r>
    </w:p>
    <w:p w14:paraId="3F16154A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proofErr w:type="gram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інформацію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add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Інформація додана!"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</w:p>
    <w:p w14:paraId="4D3B9B76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edit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порядковий номер квитка, який ви хочете редагувати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lastRenderedPageBreak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(!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matches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uk-UA" w:eastAsia="en-US"/>
        </w:rPr>
        <w:t>\\</w:t>
      </w:r>
      <w:r w:rsidRPr="00B46E0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en-US"/>
        </w:rPr>
        <w:t>d</w:t>
      </w:r>
      <w:r w:rsidRPr="00B46E0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uk-UA" w:eastAsia="en-US"/>
        </w:rPr>
        <w:t>+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&lt;=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&gt;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вірно введений номер!"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edit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--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Відредагуйте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Редагування пройшло успішно!"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</w:p>
    <w:p w14:paraId="02C7E712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proofErr w:type="gram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Інформація про квитки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Квитки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</w:p>
    <w:p w14:paraId="49F851EA" w14:textId="77777777" w:rsidR="005F24A2" w:rsidRP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search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назву пункту для пошуку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getName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equals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"Квиток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}</w:t>
      </w:r>
    </w:p>
    <w:p w14:paraId="566B5693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</w:p>
    <w:p w14:paraId="6EE52AB4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</w:p>
    <w:p w14:paraId="68A42B68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gram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"Такого квитка немає 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</w:p>
    <w:p w14:paraId="7D2223E6" w14:textId="77777777" w:rsid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proofErr w:type="gram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&gt;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&gt;(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Comparator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comparing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::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getHours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Відсортований список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Квиток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</w:p>
    <w:p w14:paraId="21C816B5" w14:textId="77777777" w:rsidR="005F24A2" w:rsidRPr="005F24A2" w:rsidRDefault="005F24A2" w:rsidP="005F2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lastRenderedPageBreak/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delete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порядковий номер квитка, який ви хочете видалити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isEmpty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&lt;=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&gt;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вірно введений номер!"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delete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--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remove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Видалення пройшло успішно!"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</w:p>
    <w:p w14:paraId="5DB357AF" w14:textId="77777777" w:rsidR="005F24A2" w:rsidRDefault="005F24A2" w:rsidP="006E4A4E">
      <w:pPr>
        <w:rPr>
          <w:b/>
          <w:sz w:val="28"/>
          <w:szCs w:val="28"/>
          <w:lang w:val="uk-UA"/>
        </w:rPr>
      </w:pPr>
    </w:p>
    <w:p w14:paraId="010321C6" w14:textId="38F8FCE5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:</w:t>
      </w:r>
    </w:p>
    <w:p w14:paraId="78053AD7" w14:textId="57313FA8" w:rsidR="003F1887" w:rsidRPr="00EF2FB2" w:rsidRDefault="00DF365B" w:rsidP="003F1887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Код :</w:t>
      </w:r>
    </w:p>
    <w:p w14:paraId="1BC15463" w14:textId="77777777" w:rsidR="005F24A2" w:rsidRPr="005F24A2" w:rsidRDefault="005F24A2" w:rsidP="005F24A2">
      <w:pPr>
        <w:pStyle w:val="af0"/>
        <w:numPr>
          <w:ilvl w:val="0"/>
          <w:numId w:val="2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task_1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count_student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count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(Lesson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lesson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count_student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count++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(count ==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Студентів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немає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!"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result = (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double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count_student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/ count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Середня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кількість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студентів</w:t>
      </w:r>
      <w:proofErr w:type="spellEnd"/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result)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ex)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ex.getMessage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</w:p>
    <w:p w14:paraId="6B897090" w14:textId="401A4F38" w:rsidR="00031C67" w:rsidRDefault="00031C67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eastAsia="en-US"/>
        </w:rPr>
      </w:pPr>
    </w:p>
    <w:p w14:paraId="4C5DECB0" w14:textId="1A10005D" w:rsidR="00031C67" w:rsidRDefault="00031C67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eastAsia="en-US"/>
        </w:rPr>
      </w:pPr>
    </w:p>
    <w:p w14:paraId="72EAAA4D" w14:textId="0F170A31" w:rsidR="00031C67" w:rsidRDefault="00031C67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eastAsia="en-US"/>
        </w:rPr>
      </w:pPr>
    </w:p>
    <w:p w14:paraId="01EEAB08" w14:textId="77777777" w:rsidR="00031C67" w:rsidRDefault="00031C67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 w:eastAsia="en-US"/>
        </w:rPr>
      </w:pPr>
    </w:p>
    <w:p w14:paraId="482AC361" w14:textId="4CAADF6E" w:rsidR="005F24A2" w:rsidRPr="005F24A2" w:rsidRDefault="005F24A2" w:rsidP="005F24A2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task_2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temp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Lesson[]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sort_date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++)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temp 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</w:t>
      </w:r>
      <w:proofErr w:type="spellStart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(Lesson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lesson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temp){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temp 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(Lesson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lesson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kilkist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&gt;=temp){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proofErr w:type="gram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lesson)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5F24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task_3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5F24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(Lesson p : 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lesson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String[] words =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Ncathedra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.split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F24A2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en-US"/>
        </w:rPr>
        <w:t>[</w:t>
      </w:r>
      <w:r w:rsidRPr="005F24A2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 w:eastAsia="en-US"/>
        </w:rPr>
        <w:t>\\</w:t>
      </w:r>
      <w:r w:rsidRPr="005F24A2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en-US"/>
        </w:rPr>
        <w:t>s]+</w:t>
      </w:r>
      <w:r w:rsidRPr="005F24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5F24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words.</w:t>
      </w:r>
      <w:r w:rsidRPr="005F24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5F24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5F24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3B45F37B" w14:textId="30CDEE53" w:rsidR="00EC7016" w:rsidRPr="00031C67" w:rsidRDefault="0090664D" w:rsidP="00031C67">
      <w:p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0129FE2D" w14:textId="77777777" w:rsidR="00C92AFA" w:rsidRDefault="00C92AFA" w:rsidP="006E4A4E">
      <w:pPr>
        <w:rPr>
          <w:sz w:val="28"/>
          <w:szCs w:val="28"/>
          <w:lang w:val="uk-UA"/>
        </w:rPr>
      </w:pPr>
    </w:p>
    <w:p w14:paraId="3DA2FF5A" w14:textId="7F678E1B" w:rsidR="00C92AFA" w:rsidRDefault="00031C67" w:rsidP="00031C67">
      <w:pPr>
        <w:jc w:val="center"/>
        <w:rPr>
          <w:sz w:val="28"/>
          <w:szCs w:val="28"/>
          <w:lang w:val="uk-UA"/>
        </w:rPr>
      </w:pPr>
      <w:r w:rsidRPr="00031C67">
        <w:rPr>
          <w:sz w:val="28"/>
          <w:szCs w:val="28"/>
          <w:lang w:val="uk-UA"/>
        </w:rPr>
        <w:drawing>
          <wp:inline distT="0" distB="0" distL="0" distR="0" wp14:anchorId="42C3AB01" wp14:editId="7DFCE5CA">
            <wp:extent cx="2286000" cy="50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406" cy="51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4882" w14:textId="4E50620D" w:rsidR="00C92AFA" w:rsidRDefault="00C92AFA" w:rsidP="006E4A4E">
      <w:pPr>
        <w:rPr>
          <w:sz w:val="28"/>
          <w:szCs w:val="28"/>
          <w:lang w:val="uk-UA"/>
        </w:rPr>
      </w:pPr>
    </w:p>
    <w:p w14:paraId="7CCE70F9" w14:textId="77777777" w:rsidR="00B46E09" w:rsidRDefault="00B46E09" w:rsidP="006E4A4E">
      <w:pPr>
        <w:rPr>
          <w:sz w:val="28"/>
          <w:szCs w:val="28"/>
          <w:lang w:val="uk-UA"/>
        </w:rPr>
      </w:pPr>
    </w:p>
    <w:p w14:paraId="3C214FB0" w14:textId="65F90487" w:rsidR="00B46E09" w:rsidRDefault="00B46E09" w:rsidP="00C92AFA">
      <w:pPr>
        <w:jc w:val="center"/>
        <w:rPr>
          <w:sz w:val="28"/>
          <w:szCs w:val="28"/>
          <w:lang w:val="en-US"/>
        </w:rPr>
      </w:pPr>
    </w:p>
    <w:p w14:paraId="5DF8AF2D" w14:textId="5F80566E" w:rsidR="00B46E09" w:rsidRPr="00C92AFA" w:rsidRDefault="00B46E09" w:rsidP="00C92AFA">
      <w:pPr>
        <w:jc w:val="center"/>
        <w:rPr>
          <w:sz w:val="28"/>
          <w:szCs w:val="28"/>
          <w:lang w:val="en-US"/>
        </w:rPr>
      </w:pPr>
    </w:p>
    <w:p w14:paraId="77AFC3CA" w14:textId="27B2E148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031C67" w:rsidRPr="00031C67">
        <w:rPr>
          <w:rFonts w:ascii="Arial" w:hAnsi="Arial" w:cs="Arial"/>
          <w:sz w:val="28"/>
          <w:szCs w:val="28"/>
          <w:shd w:val="clear" w:color="auto" w:fill="FAF9F8"/>
        </w:rPr>
        <w:t>Вивчи</w:t>
      </w:r>
      <w:r w:rsidR="00031C67" w:rsidRPr="00031C67">
        <w:rPr>
          <w:rFonts w:ascii="Arial" w:hAnsi="Arial" w:cs="Arial"/>
          <w:sz w:val="28"/>
          <w:szCs w:val="28"/>
          <w:shd w:val="clear" w:color="auto" w:fill="FAF9F8"/>
        </w:rPr>
        <w:t>в</w:t>
      </w:r>
      <w:r w:rsidR="00031C67" w:rsidRPr="00031C67">
        <w:rPr>
          <w:rFonts w:ascii="Arial" w:hAnsi="Arial" w:cs="Arial"/>
          <w:sz w:val="28"/>
          <w:szCs w:val="28"/>
          <w:shd w:val="clear" w:color="auto" w:fill="FAF9F8"/>
        </w:rPr>
        <w:t xml:space="preserve"> особливості роботи з класами та їх спадкуванням у </w:t>
      </w:r>
      <w:proofErr w:type="spellStart"/>
      <w:r w:rsidR="00031C67" w:rsidRPr="00031C67">
        <w:rPr>
          <w:rFonts w:ascii="Arial" w:hAnsi="Arial" w:cs="Arial"/>
          <w:sz w:val="28"/>
          <w:szCs w:val="28"/>
          <w:shd w:val="clear" w:color="auto" w:fill="FAF9F8"/>
        </w:rPr>
        <w:t>Java</w:t>
      </w:r>
      <w:proofErr w:type="spellEnd"/>
      <w:r w:rsidR="00031C67" w:rsidRPr="00031C67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  <w:bookmarkStart w:id="0" w:name="_GoBack"/>
      <w:bookmarkEnd w:id="0"/>
    </w:p>
    <w:sectPr w:rsidR="00FF277D" w:rsidRPr="003F1887" w:rsidSect="000C2C64">
      <w:headerReference w:type="default" r:id="rId10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04AE6" w14:textId="77777777" w:rsidR="00B35593" w:rsidRDefault="00B35593" w:rsidP="000C2C64">
      <w:r>
        <w:separator/>
      </w:r>
    </w:p>
  </w:endnote>
  <w:endnote w:type="continuationSeparator" w:id="0">
    <w:p w14:paraId="1EECBFC3" w14:textId="77777777" w:rsidR="00B35593" w:rsidRDefault="00B35593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CE335" w14:textId="77777777" w:rsidR="00B35593" w:rsidRDefault="00B35593" w:rsidP="000C2C64">
      <w:r>
        <w:separator/>
      </w:r>
    </w:p>
  </w:footnote>
  <w:footnote w:type="continuationSeparator" w:id="0">
    <w:p w14:paraId="46A435B8" w14:textId="77777777" w:rsidR="00B35593" w:rsidRDefault="00B35593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C92AFA" w:rsidRDefault="00C92AF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20C71718" w:rsidR="00C92AFA" w:rsidRPr="00136BF7" w:rsidRDefault="00C92AFA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031C67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5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4511DCDF" w:rsidR="00C92AFA" w:rsidRPr="00FE64A9" w:rsidRDefault="00C92AFA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031C67">
                              <w:rPr>
                                <w:sz w:val="28"/>
                                <w:szCs w:val="28"/>
                                <w:lang w:val="uk-UA"/>
                              </w:rPr>
                              <w:t>Р04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766368">
                              <w:rPr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  <w:r w:rsidR="00766368">
                              <w:rPr>
                                <w:sz w:val="28"/>
                                <w:szCs w:val="28"/>
                              </w:rPr>
                              <w:t>.14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2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20C71718" w:rsidR="00C92AFA" w:rsidRPr="00136BF7" w:rsidRDefault="00C92AFA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031C67">
                        <w:rPr>
                          <w:rFonts w:ascii="Calibri" w:hAnsi="Calibri"/>
                          <w:noProof/>
                          <w:lang w:val="en-US"/>
                        </w:rPr>
                        <w:t>5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4511DCDF" w:rsidR="00C92AFA" w:rsidRPr="00FE64A9" w:rsidRDefault="00C92AFA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031C67">
                        <w:rPr>
                          <w:sz w:val="28"/>
                          <w:szCs w:val="28"/>
                          <w:lang w:val="uk-UA"/>
                        </w:rPr>
                        <w:t>Р04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766368">
                        <w:rPr>
                          <w:sz w:val="28"/>
                          <w:szCs w:val="28"/>
                          <w:lang w:val="uk-UA"/>
                        </w:rPr>
                        <w:t>14</w:t>
                      </w:r>
                      <w:r w:rsidR="00766368">
                        <w:rPr>
                          <w:sz w:val="28"/>
                          <w:szCs w:val="28"/>
                        </w:rPr>
                        <w:t>.14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CAE"/>
    <w:multiLevelType w:val="hybridMultilevel"/>
    <w:tmpl w:val="5DE459DE"/>
    <w:lvl w:ilvl="0" w:tplc="94CA7E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1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18"/>
  </w:num>
  <w:num w:numId="5">
    <w:abstractNumId w:val="20"/>
  </w:num>
  <w:num w:numId="6">
    <w:abstractNumId w:val="21"/>
  </w:num>
  <w:num w:numId="7">
    <w:abstractNumId w:val="14"/>
  </w:num>
  <w:num w:numId="8">
    <w:abstractNumId w:val="26"/>
  </w:num>
  <w:num w:numId="9">
    <w:abstractNumId w:val="9"/>
  </w:num>
  <w:num w:numId="10">
    <w:abstractNumId w:val="13"/>
  </w:num>
  <w:num w:numId="11">
    <w:abstractNumId w:val="27"/>
  </w:num>
  <w:num w:numId="12">
    <w:abstractNumId w:val="22"/>
  </w:num>
  <w:num w:numId="13">
    <w:abstractNumId w:val="4"/>
  </w:num>
  <w:num w:numId="14">
    <w:abstractNumId w:val="23"/>
  </w:num>
  <w:num w:numId="15">
    <w:abstractNumId w:val="17"/>
  </w:num>
  <w:num w:numId="16">
    <w:abstractNumId w:val="5"/>
  </w:num>
  <w:num w:numId="17">
    <w:abstractNumId w:val="28"/>
  </w:num>
  <w:num w:numId="18">
    <w:abstractNumId w:val="19"/>
  </w:num>
  <w:num w:numId="19">
    <w:abstractNumId w:val="15"/>
  </w:num>
  <w:num w:numId="20">
    <w:abstractNumId w:val="12"/>
  </w:num>
  <w:num w:numId="21">
    <w:abstractNumId w:val="6"/>
  </w:num>
  <w:num w:numId="22">
    <w:abstractNumId w:val="7"/>
  </w:num>
  <w:num w:numId="23">
    <w:abstractNumId w:val="3"/>
  </w:num>
  <w:num w:numId="24">
    <w:abstractNumId w:val="2"/>
  </w:num>
  <w:num w:numId="25">
    <w:abstractNumId w:val="10"/>
  </w:num>
  <w:num w:numId="26">
    <w:abstractNumId w:val="11"/>
  </w:num>
  <w:num w:numId="27">
    <w:abstractNumId w:val="24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31C67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72B1B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4A2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6636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D2B"/>
    <w:rsid w:val="0085086B"/>
    <w:rsid w:val="00860E5E"/>
    <w:rsid w:val="00870A5A"/>
    <w:rsid w:val="00880ED5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1163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35593"/>
    <w:rsid w:val="00B46E09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A7116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0B9EB-72E0-45C8-B09F-565F6977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</Template>
  <TotalTime>278</TotalTime>
  <Pages>1</Pages>
  <Words>971</Words>
  <Characters>5535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Євген Парацій</cp:lastModifiedBy>
  <cp:revision>46</cp:revision>
  <cp:lastPrinted>2016-12-23T10:35:00Z</cp:lastPrinted>
  <dcterms:created xsi:type="dcterms:W3CDTF">2020-10-26T15:20:00Z</dcterms:created>
  <dcterms:modified xsi:type="dcterms:W3CDTF">2021-06-11T10:08:00Z</dcterms:modified>
</cp:coreProperties>
</file>